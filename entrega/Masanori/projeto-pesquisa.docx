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44895" w14:textId="77777777" w:rsidR="000D0573" w:rsidRPr="00FA428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 w:rsidRPr="00FA4282">
        <w:rPr>
          <w:caps/>
          <w:sz w:val="28"/>
          <w:szCs w:val="28"/>
        </w:rPr>
        <w:t>Faculdade de Tecnologia Termomecanica</w:t>
      </w:r>
      <w:r w:rsidR="00735128" w:rsidRPr="00FA4282">
        <w:rPr>
          <w:sz w:val="28"/>
          <w:szCs w:val="28"/>
        </w:rPr>
        <w:br/>
      </w:r>
      <w:r w:rsidRPr="00FA4282">
        <w:rPr>
          <w:caps/>
          <w:sz w:val="28"/>
          <w:szCs w:val="28"/>
        </w:rPr>
        <w:t>Engenharia de Computação</w:t>
      </w:r>
    </w:p>
    <w:p w14:paraId="31115CDD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22450DF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63F3289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1827C1B" w14:textId="77777777" w:rsidR="00812421" w:rsidRDefault="00812421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5DFC31F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744D2F49" w14:textId="77777777" w:rsidR="000D0573" w:rsidRDefault="000D05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501C039B" w14:textId="203EE044" w:rsidR="00385766" w:rsidRPr="00F01C5D" w:rsidRDefault="00FA4282" w:rsidP="0038576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5DC3241A" w14:textId="2D8DE106" w:rsidR="00385766" w:rsidRPr="00380057" w:rsidRDefault="00FA4282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24CEEA3" w14:textId="77777777" w:rsidR="00385766" w:rsidRPr="00644741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</w:t>
      </w:r>
      <w:proofErr w:type="spellStart"/>
      <w:r w:rsidRPr="00644741">
        <w:rPr>
          <w:sz w:val="28"/>
          <w:szCs w:val="28"/>
        </w:rPr>
        <w:t>Nappi</w:t>
      </w:r>
      <w:proofErr w:type="spellEnd"/>
    </w:p>
    <w:p w14:paraId="7C6B99FC" w14:textId="77777777" w:rsidR="00385766" w:rsidRPr="00F01C5D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46FF5048" w14:textId="77777777" w:rsidR="00380057" w:rsidRPr="00F01C5D" w:rsidRDefault="0038005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B7BE2F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307FDB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49D6438" w14:textId="77777777" w:rsidR="00B22878" w:rsidRPr="00F01C5D" w:rsidRDefault="00B22878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51A9328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8C4511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B42675A" w14:textId="77777777" w:rsidR="00812421" w:rsidRPr="00F01C5D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D83E127" w14:textId="1560A36B" w:rsidR="00380057" w:rsidRPr="00FA4282" w:rsidRDefault="00FA4282" w:rsidP="003C7C9D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77617FF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27614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F38AA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1C0E4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75D78B1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7EBD42D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D378CD4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2269A0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3AD2FA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1BC8EF8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9C5AB3E" w14:textId="77777777" w:rsidR="00C967C2" w:rsidRDefault="00C967C2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F47399F" w14:textId="77777777" w:rsidR="00EF065F" w:rsidRDefault="00EF065F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A7A6945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525541C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74187A0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0F5AA7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A15A456" w14:textId="206DDB08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60D82F0B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B4E781E" w14:textId="77777777" w:rsidR="00812421" w:rsidRDefault="00812421" w:rsidP="003C7C9D">
      <w:pPr>
        <w:spacing w:line="240" w:lineRule="auto"/>
        <w:ind w:firstLine="0"/>
        <w:rPr>
          <w:sz w:val="28"/>
          <w:szCs w:val="28"/>
        </w:rPr>
      </w:pPr>
    </w:p>
    <w:p w14:paraId="6C6300EB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D273866" w14:textId="77777777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54AB72CD" w14:textId="24462471" w:rsidR="00C967C2" w:rsidRDefault="008E2080" w:rsidP="00735128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06002D4" w14:textId="77777777" w:rsidR="00385766" w:rsidRPr="003A40D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 w:rsidRPr="003A40D6">
        <w:rPr>
          <w:caps/>
          <w:sz w:val="28"/>
          <w:szCs w:val="28"/>
        </w:rPr>
        <w:lastRenderedPageBreak/>
        <w:t>Faculdade de Tecnologia Termomecanica</w:t>
      </w:r>
      <w:r w:rsidRPr="003A40D6">
        <w:rPr>
          <w:sz w:val="28"/>
          <w:szCs w:val="28"/>
        </w:rPr>
        <w:br/>
      </w:r>
      <w:r w:rsidRPr="003A40D6">
        <w:rPr>
          <w:caps/>
          <w:sz w:val="28"/>
          <w:szCs w:val="28"/>
        </w:rPr>
        <w:t>Engenharia de Computação</w:t>
      </w:r>
    </w:p>
    <w:p w14:paraId="0E596F7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1816B42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3A0AEAC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4FDEAD1D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CA407EE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2BD0F97F" w14:textId="77777777" w:rsidR="000E2173" w:rsidRDefault="000E2173" w:rsidP="00735128">
      <w:pPr>
        <w:spacing w:line="240" w:lineRule="auto"/>
        <w:ind w:firstLine="0"/>
        <w:jc w:val="center"/>
        <w:rPr>
          <w:sz w:val="32"/>
          <w:szCs w:val="32"/>
        </w:rPr>
      </w:pPr>
    </w:p>
    <w:p w14:paraId="0F7E9AC0" w14:textId="77777777" w:rsidR="003A40D6" w:rsidRPr="00F01C5D" w:rsidRDefault="003A40D6" w:rsidP="003A40D6">
      <w:pPr>
        <w:spacing w:line="240" w:lineRule="auto"/>
        <w:ind w:firstLine="0"/>
        <w:jc w:val="center"/>
        <w:rPr>
          <w:sz w:val="32"/>
          <w:szCs w:val="32"/>
        </w:rPr>
      </w:pPr>
      <w:proofErr w:type="spellStart"/>
      <w:r>
        <w:rPr>
          <w:sz w:val="28"/>
          <w:szCs w:val="28"/>
        </w:rPr>
        <w:t>Masanori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Iha</w:t>
      </w:r>
      <w:proofErr w:type="spellEnd"/>
    </w:p>
    <w:p w14:paraId="07036250" w14:textId="77777777" w:rsidR="003A40D6" w:rsidRPr="00380057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Rafael </w:t>
      </w:r>
      <w:proofErr w:type="spellStart"/>
      <w:r>
        <w:rPr>
          <w:sz w:val="28"/>
          <w:szCs w:val="28"/>
        </w:rPr>
        <w:t>Coqui</w:t>
      </w:r>
      <w:proofErr w:type="spellEnd"/>
    </w:p>
    <w:p w14:paraId="27DF5122" w14:textId="77777777" w:rsidR="003A40D6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644741">
        <w:rPr>
          <w:sz w:val="28"/>
          <w:szCs w:val="28"/>
        </w:rPr>
        <w:t xml:space="preserve">Rodrigo </w:t>
      </w:r>
      <w:proofErr w:type="spellStart"/>
      <w:r w:rsidRPr="00644741">
        <w:rPr>
          <w:sz w:val="28"/>
          <w:szCs w:val="28"/>
        </w:rPr>
        <w:t>Tassin</w:t>
      </w:r>
      <w:proofErr w:type="spellEnd"/>
      <w:r w:rsidRPr="00644741">
        <w:rPr>
          <w:sz w:val="28"/>
          <w:szCs w:val="28"/>
        </w:rPr>
        <w:t xml:space="preserve"> </w:t>
      </w:r>
      <w:proofErr w:type="spellStart"/>
      <w:r w:rsidRPr="00644741">
        <w:rPr>
          <w:sz w:val="28"/>
          <w:szCs w:val="28"/>
        </w:rPr>
        <w:t>Nappi</w:t>
      </w:r>
      <w:proofErr w:type="spellEnd"/>
    </w:p>
    <w:p w14:paraId="4274F72F" w14:textId="35585B9B" w:rsidR="000E2173" w:rsidRPr="00644741" w:rsidRDefault="003A40D6" w:rsidP="003A40D6">
      <w:pPr>
        <w:spacing w:line="240" w:lineRule="auto"/>
        <w:ind w:firstLine="0"/>
        <w:jc w:val="center"/>
        <w:rPr>
          <w:sz w:val="28"/>
          <w:szCs w:val="28"/>
        </w:rPr>
      </w:pPr>
      <w:r w:rsidRPr="00F01C5D">
        <w:rPr>
          <w:sz w:val="28"/>
          <w:szCs w:val="28"/>
        </w:rPr>
        <w:t>William Honorato</w:t>
      </w:r>
    </w:p>
    <w:p w14:paraId="1C3B9D85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616A9D2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E7DA11A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9A24A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87E16EE" w14:textId="77777777" w:rsidR="000C24A7" w:rsidRPr="00644741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8427BA1" w14:textId="77777777" w:rsidR="00812421" w:rsidRPr="00644741" w:rsidRDefault="00812421" w:rsidP="00735128">
      <w:pPr>
        <w:spacing w:line="240" w:lineRule="auto"/>
        <w:ind w:firstLine="0"/>
        <w:rPr>
          <w:sz w:val="28"/>
          <w:szCs w:val="28"/>
        </w:rPr>
      </w:pPr>
    </w:p>
    <w:p w14:paraId="098DC128" w14:textId="77777777" w:rsidR="00812421" w:rsidRPr="0064474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68CBE50" w14:textId="77777777" w:rsidR="003A40D6" w:rsidRPr="00FA4282" w:rsidRDefault="003A40D6" w:rsidP="003A40D6">
      <w:pPr>
        <w:spacing w:line="240" w:lineRule="auto"/>
        <w:ind w:firstLine="0"/>
        <w:jc w:val="center"/>
        <w:rPr>
          <w:b/>
          <w:sz w:val="32"/>
          <w:szCs w:val="32"/>
        </w:rPr>
      </w:pPr>
      <w:r w:rsidRPr="00FA4282">
        <w:rPr>
          <w:b/>
          <w:sz w:val="32"/>
          <w:szCs w:val="32"/>
        </w:rPr>
        <w:t xml:space="preserve">AQUELE TÍTULO LINDÃO QUE AINDA NÃO DEFINIMOS </w:t>
      </w:r>
    </w:p>
    <w:p w14:paraId="61350D0E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B42CAB8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C67DF9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17FA8405" w14:textId="77777777" w:rsidR="000C24A7" w:rsidRDefault="000C24A7" w:rsidP="00735128">
      <w:pPr>
        <w:spacing w:line="240" w:lineRule="auto"/>
        <w:ind w:firstLine="0"/>
        <w:jc w:val="center"/>
        <w:rPr>
          <w:sz w:val="20"/>
          <w:szCs w:val="20"/>
        </w:rPr>
      </w:pPr>
    </w:p>
    <w:p w14:paraId="00A78292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3548CAD8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449A95F7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7977ED5F" w14:textId="77777777" w:rsidR="00812421" w:rsidRDefault="00812421" w:rsidP="00735128">
      <w:pPr>
        <w:spacing w:line="240" w:lineRule="auto"/>
        <w:ind w:left="4395" w:firstLine="0"/>
        <w:rPr>
          <w:sz w:val="20"/>
          <w:szCs w:val="20"/>
        </w:rPr>
      </w:pPr>
    </w:p>
    <w:p w14:paraId="08DA465C" w14:textId="50268E01" w:rsidR="000C24A7" w:rsidRPr="00F603DD" w:rsidRDefault="00960742" w:rsidP="00072507">
      <w:pPr>
        <w:spacing w:line="240" w:lineRule="auto"/>
        <w:ind w:left="4395" w:firstLine="0"/>
        <w:rPr>
          <w:sz w:val="20"/>
          <w:szCs w:val="20"/>
        </w:rPr>
      </w:pPr>
      <w:r>
        <w:rPr>
          <w:sz w:val="20"/>
          <w:szCs w:val="20"/>
        </w:rPr>
        <w:t>Projeto</w:t>
      </w:r>
      <w:r w:rsidR="000C24A7" w:rsidRPr="00F603DD">
        <w:rPr>
          <w:sz w:val="20"/>
          <w:szCs w:val="20"/>
        </w:rPr>
        <w:t xml:space="preserve"> de </w:t>
      </w:r>
      <w:r w:rsidR="00BD1175">
        <w:rPr>
          <w:sz w:val="20"/>
          <w:szCs w:val="20"/>
        </w:rPr>
        <w:t>pesquisa</w:t>
      </w:r>
      <w:r w:rsidR="000C24A7" w:rsidRPr="00F603DD">
        <w:rPr>
          <w:sz w:val="20"/>
          <w:szCs w:val="20"/>
        </w:rPr>
        <w:t xml:space="preserve">, apresentado à </w:t>
      </w:r>
      <w:r w:rsidR="00BE1BB0">
        <w:rPr>
          <w:sz w:val="20"/>
          <w:szCs w:val="20"/>
        </w:rPr>
        <w:t>Faculdade</w:t>
      </w:r>
      <w:r w:rsidR="00BD1175">
        <w:rPr>
          <w:sz w:val="20"/>
          <w:szCs w:val="20"/>
        </w:rPr>
        <w:t xml:space="preserve"> de Tecnologia </w:t>
      </w:r>
      <w:r w:rsidR="00BE1BB0">
        <w:rPr>
          <w:sz w:val="20"/>
          <w:szCs w:val="20"/>
        </w:rPr>
        <w:t>Termomecânica</w:t>
      </w:r>
      <w:r w:rsidR="000C24A7" w:rsidRPr="00F603DD">
        <w:rPr>
          <w:sz w:val="20"/>
          <w:szCs w:val="20"/>
        </w:rPr>
        <w:t xml:space="preserve">, </w:t>
      </w:r>
      <w:r>
        <w:rPr>
          <w:sz w:val="20"/>
          <w:szCs w:val="20"/>
        </w:rPr>
        <w:t>como parte dos requisitos necessários à obtenção do título de Bacharel em Engenharia de Computação</w:t>
      </w:r>
      <w:r w:rsidR="000C24A7" w:rsidRPr="00F603DD">
        <w:rPr>
          <w:sz w:val="20"/>
          <w:szCs w:val="20"/>
        </w:rPr>
        <w:t xml:space="preserve">, sob a orientação do </w:t>
      </w:r>
      <w:r w:rsidR="00725A51" w:rsidRPr="00725A51">
        <w:rPr>
          <w:sz w:val="20"/>
          <w:szCs w:val="20"/>
        </w:rPr>
        <w:t xml:space="preserve">Prof. Me. </w:t>
      </w:r>
      <w:r>
        <w:rPr>
          <w:sz w:val="20"/>
          <w:szCs w:val="20"/>
        </w:rPr>
        <w:t xml:space="preserve">Eduardo </w:t>
      </w:r>
      <w:proofErr w:type="spellStart"/>
      <w:r>
        <w:rPr>
          <w:sz w:val="20"/>
          <w:szCs w:val="20"/>
        </w:rPr>
        <w:t>Savino</w:t>
      </w:r>
      <w:proofErr w:type="spellEnd"/>
      <w:r>
        <w:rPr>
          <w:sz w:val="20"/>
          <w:szCs w:val="20"/>
        </w:rPr>
        <w:t xml:space="preserve"> Gomes</w:t>
      </w:r>
      <w:r w:rsidR="00714E4B">
        <w:rPr>
          <w:sz w:val="20"/>
          <w:szCs w:val="20"/>
        </w:rPr>
        <w:t>.</w:t>
      </w:r>
    </w:p>
    <w:p w14:paraId="38C9D9D1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2B5E8B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07AD7A64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53D13DD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332FCE57" w14:textId="77777777" w:rsidR="000C24A7" w:rsidRDefault="000C24A7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C0BBD44" w14:textId="77777777" w:rsidR="00812421" w:rsidRDefault="00812421" w:rsidP="00C91A24">
      <w:pPr>
        <w:spacing w:line="240" w:lineRule="auto"/>
        <w:ind w:firstLine="0"/>
        <w:rPr>
          <w:sz w:val="28"/>
          <w:szCs w:val="28"/>
        </w:rPr>
      </w:pPr>
    </w:p>
    <w:p w14:paraId="7968B57D" w14:textId="7063001F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2108A47E" w14:textId="77777777" w:rsidR="003A40D6" w:rsidRDefault="003A40D6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410769CE" w14:textId="77777777" w:rsidR="00812421" w:rsidRDefault="00812421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472E52B" w14:textId="77777777" w:rsidR="00850990" w:rsidRDefault="00850990" w:rsidP="00735128">
      <w:pPr>
        <w:spacing w:line="240" w:lineRule="auto"/>
        <w:ind w:firstLine="0"/>
        <w:jc w:val="center"/>
        <w:rPr>
          <w:sz w:val="28"/>
          <w:szCs w:val="28"/>
        </w:rPr>
      </w:pPr>
    </w:p>
    <w:p w14:paraId="56CE7A96" w14:textId="77777777" w:rsidR="00385766" w:rsidRDefault="00385766" w:rsidP="00385766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SÃO BERNARDO DO CAMPO</w:t>
      </w:r>
    </w:p>
    <w:p w14:paraId="4A41AFC6" w14:textId="7BF8BACE" w:rsidR="003A40D6" w:rsidRDefault="00BB68A2" w:rsidP="00850990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0307A3">
        <w:rPr>
          <w:sz w:val="28"/>
          <w:szCs w:val="28"/>
        </w:rPr>
        <w:t>9</w:t>
      </w:r>
    </w:p>
    <w:p w14:paraId="55010C41" w14:textId="635F3011" w:rsidR="00694767" w:rsidRDefault="00694767" w:rsidP="003A40D6">
      <w:pPr>
        <w:spacing w:after="160" w:line="259" w:lineRule="auto"/>
        <w:ind w:firstLine="0"/>
        <w:jc w:val="left"/>
        <w:rPr>
          <w:sz w:val="28"/>
          <w:szCs w:val="28"/>
        </w:rPr>
        <w:sectPr w:rsidR="00694767" w:rsidSect="0087110D">
          <w:type w:val="continuous"/>
          <w:pgSz w:w="11907" w:h="16834" w:code="9"/>
          <w:pgMar w:top="1699" w:right="1138" w:bottom="1138" w:left="1699" w:header="1134" w:footer="0" w:gutter="0"/>
          <w:pgNumType w:start="3"/>
          <w:cols w:space="720"/>
          <w:docGrid w:linePitch="360"/>
        </w:sectPr>
      </w:pPr>
    </w:p>
    <w:p w14:paraId="369A192B" w14:textId="77777777" w:rsidR="008718F7" w:rsidRPr="00B953D0" w:rsidRDefault="008718F7" w:rsidP="00BB68A2">
      <w:pPr>
        <w:rPr>
          <w:lang w:val="en-US"/>
        </w:rPr>
        <w:sectPr w:rsidR="008718F7" w:rsidRPr="00B953D0" w:rsidSect="0087110D">
          <w:type w:val="continuous"/>
          <w:pgSz w:w="11907" w:h="16834" w:code="9"/>
          <w:pgMar w:top="1701" w:right="1140" w:bottom="1140" w:left="1701" w:header="1134" w:footer="0" w:gutter="0"/>
          <w:pgNumType w:start="3"/>
          <w:cols w:space="720"/>
          <w:docGrid w:linePitch="360"/>
        </w:sectPr>
      </w:pPr>
    </w:p>
    <w:p w14:paraId="493473BA" w14:textId="77777777" w:rsidR="00870D98" w:rsidRDefault="00E342C4" w:rsidP="005F735F">
      <w:pPr>
        <w:pStyle w:val="Ttulo"/>
      </w:pPr>
      <w:r w:rsidRPr="00543946">
        <w:lastRenderedPageBreak/>
        <w:t>SUMÁRIO</w:t>
      </w:r>
    </w:p>
    <w:p w14:paraId="7C488F77" w14:textId="77777777" w:rsidR="0019666C" w:rsidRDefault="0019666C" w:rsidP="005901AD">
      <w:pPr>
        <w:ind w:firstLine="0"/>
      </w:pPr>
    </w:p>
    <w:p w14:paraId="06B4D3D3" w14:textId="77777777" w:rsidR="005901AD" w:rsidRPr="00870D98" w:rsidRDefault="005901AD" w:rsidP="005901AD">
      <w:pPr>
        <w:ind w:firstLine="0"/>
      </w:pPr>
    </w:p>
    <w:p w14:paraId="0AED7113" w14:textId="4FF5040A" w:rsidR="00F62533" w:rsidRDefault="00E76579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r>
        <w:rPr>
          <w:caps w:val="0"/>
        </w:rPr>
        <w:fldChar w:fldCharType="begin"/>
      </w:r>
      <w:r w:rsidR="00D654E7">
        <w:rPr>
          <w:caps w:val="0"/>
        </w:rPr>
        <w:instrText xml:space="preserve"> TOC \o "1-3" \h \z \u </w:instrText>
      </w:r>
      <w:r>
        <w:rPr>
          <w:caps w:val="0"/>
        </w:rPr>
        <w:fldChar w:fldCharType="separate"/>
      </w:r>
      <w:hyperlink w:anchor="_Toc21384672" w:history="1">
        <w:r w:rsidR="00F62533" w:rsidRPr="00B2147E">
          <w:rPr>
            <w:rStyle w:val="Hyperlink"/>
            <w:noProof/>
          </w:rPr>
          <w:t>1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introdução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_Toc21384672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6</w:t>
        </w:r>
        <w:r w:rsidR="00F62533">
          <w:rPr>
            <w:noProof/>
            <w:webHidden/>
          </w:rPr>
          <w:fldChar w:fldCharType="end"/>
        </w:r>
      </w:hyperlink>
    </w:p>
    <w:p w14:paraId="52178DFD" w14:textId="19C59D14" w:rsidR="00F62533" w:rsidRDefault="008426E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3" w:history="1">
        <w:r w:rsidR="00F62533" w:rsidRPr="00B2147E">
          <w:rPr>
            <w:rStyle w:val="Hyperlink"/>
            <w:noProof/>
          </w:rPr>
          <w:t>2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linha de pesquisa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_Toc21384673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7</w:t>
        </w:r>
        <w:r w:rsidR="00F62533">
          <w:rPr>
            <w:noProof/>
            <w:webHidden/>
          </w:rPr>
          <w:fldChar w:fldCharType="end"/>
        </w:r>
      </w:hyperlink>
    </w:p>
    <w:p w14:paraId="6CAF0391" w14:textId="2FD0451F" w:rsidR="00F62533" w:rsidRDefault="008426E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4" w:history="1">
        <w:r w:rsidR="00F62533" w:rsidRPr="00B2147E">
          <w:rPr>
            <w:rStyle w:val="Hyperlink"/>
            <w:noProof/>
          </w:rPr>
          <w:t>3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problematização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_Toc21384674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8</w:t>
        </w:r>
        <w:r w:rsidR="00F62533">
          <w:rPr>
            <w:noProof/>
            <w:webHidden/>
          </w:rPr>
          <w:fldChar w:fldCharType="end"/>
        </w:r>
      </w:hyperlink>
    </w:p>
    <w:p w14:paraId="1128B7A8" w14:textId="72DE6077" w:rsidR="00F62533" w:rsidRDefault="008426E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5" w:history="1">
        <w:r w:rsidR="00F62533" w:rsidRPr="00B2147E">
          <w:rPr>
            <w:rStyle w:val="Hyperlink"/>
            <w:noProof/>
          </w:rPr>
          <w:t>4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Justificativa do desenvolvimento do trabalho em relação ao perfil do egresso do curso de Engenharia da Computação da FTT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_Toc21384675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9</w:t>
        </w:r>
        <w:r w:rsidR="00F62533">
          <w:rPr>
            <w:noProof/>
            <w:webHidden/>
          </w:rPr>
          <w:fldChar w:fldCharType="end"/>
        </w:r>
      </w:hyperlink>
    </w:p>
    <w:p w14:paraId="621A63BF" w14:textId="09574725" w:rsidR="00F62533" w:rsidRDefault="008426E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6" w:history="1">
        <w:r w:rsidR="00F62533" w:rsidRPr="00B2147E">
          <w:rPr>
            <w:rStyle w:val="Hyperlink"/>
            <w:noProof/>
          </w:rPr>
          <w:t>5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Justificativa da escolha do tema e desenvolvimento do estudo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_Toc21384676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10</w:t>
        </w:r>
        <w:r w:rsidR="00F62533">
          <w:rPr>
            <w:noProof/>
            <w:webHidden/>
          </w:rPr>
          <w:fldChar w:fldCharType="end"/>
        </w:r>
      </w:hyperlink>
    </w:p>
    <w:p w14:paraId="29718DAD" w14:textId="76C3F481" w:rsidR="00F62533" w:rsidRDefault="008426E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7" w:history="1">
        <w:r w:rsidR="00F62533" w:rsidRPr="00B2147E">
          <w:rPr>
            <w:rStyle w:val="Hyperlink"/>
            <w:noProof/>
          </w:rPr>
          <w:t>6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relevância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_Toc21384677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11</w:t>
        </w:r>
        <w:r w:rsidR="00F62533">
          <w:rPr>
            <w:noProof/>
            <w:webHidden/>
          </w:rPr>
          <w:fldChar w:fldCharType="end"/>
        </w:r>
      </w:hyperlink>
    </w:p>
    <w:p w14:paraId="0454DFEC" w14:textId="5FE7B30B" w:rsidR="00F62533" w:rsidRDefault="008426E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78" w:history="1">
        <w:r w:rsidR="00F62533" w:rsidRPr="00B2147E">
          <w:rPr>
            <w:rStyle w:val="Hyperlink"/>
            <w:noProof/>
          </w:rPr>
          <w:t>7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objetivos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_Toc21384678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12</w:t>
        </w:r>
        <w:r w:rsidR="00F62533">
          <w:rPr>
            <w:noProof/>
            <w:webHidden/>
          </w:rPr>
          <w:fldChar w:fldCharType="end"/>
        </w:r>
      </w:hyperlink>
    </w:p>
    <w:p w14:paraId="471F0B72" w14:textId="6AEC9DDE" w:rsidR="00F62533" w:rsidRDefault="008426E8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1384679" w:history="1">
        <w:r w:rsidR="00F62533" w:rsidRPr="00B2147E">
          <w:rPr>
            <w:rStyle w:val="Hyperlink"/>
            <w:noProof/>
          </w:rPr>
          <w:t>7.1</w:t>
        </w:r>
        <w:r w:rsidR="00F62533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Geral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_Toc21384679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12</w:t>
        </w:r>
        <w:r w:rsidR="00F62533">
          <w:rPr>
            <w:noProof/>
            <w:webHidden/>
          </w:rPr>
          <w:fldChar w:fldCharType="end"/>
        </w:r>
      </w:hyperlink>
    </w:p>
    <w:p w14:paraId="0D06DC6C" w14:textId="0797595E" w:rsidR="00F62533" w:rsidRDefault="008426E8">
      <w:pPr>
        <w:pStyle w:val="Sumrio2"/>
        <w:rPr>
          <w:rFonts w:asciiTheme="minorHAnsi" w:eastAsiaTheme="minorEastAsia" w:hAnsiTheme="minorHAnsi"/>
          <w:caps w:val="0"/>
          <w:noProof/>
          <w:sz w:val="22"/>
          <w:lang w:eastAsia="pt-BR"/>
        </w:rPr>
      </w:pPr>
      <w:hyperlink w:anchor="_Toc21384680" w:history="1">
        <w:r w:rsidR="00F62533" w:rsidRPr="00B2147E">
          <w:rPr>
            <w:rStyle w:val="Hyperlink"/>
            <w:noProof/>
          </w:rPr>
          <w:t>7.2</w:t>
        </w:r>
        <w:r w:rsidR="00F62533">
          <w:rPr>
            <w:rFonts w:asciiTheme="minorHAnsi" w:eastAsiaTheme="minorEastAsia" w:hAnsiTheme="minorHAnsi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Específicos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_Toc21384680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12</w:t>
        </w:r>
        <w:r w:rsidR="00F62533">
          <w:rPr>
            <w:noProof/>
            <w:webHidden/>
          </w:rPr>
          <w:fldChar w:fldCharType="end"/>
        </w:r>
      </w:hyperlink>
    </w:p>
    <w:p w14:paraId="5B42E410" w14:textId="33DA1488" w:rsidR="00F62533" w:rsidRDefault="008426E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81" w:history="1">
        <w:r w:rsidR="00F62533" w:rsidRPr="00B2147E">
          <w:rPr>
            <w:rStyle w:val="Hyperlink"/>
            <w:noProof/>
          </w:rPr>
          <w:t>8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Principais teorias/ferramentas envolvidas no projeto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_Toc21384681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13</w:t>
        </w:r>
        <w:r w:rsidR="00F62533">
          <w:rPr>
            <w:noProof/>
            <w:webHidden/>
          </w:rPr>
          <w:fldChar w:fldCharType="end"/>
        </w:r>
      </w:hyperlink>
    </w:p>
    <w:p w14:paraId="303428EF" w14:textId="69517D6C" w:rsidR="00F62533" w:rsidRDefault="008426E8">
      <w:pPr>
        <w:pStyle w:val="Sumrio1"/>
        <w:rPr>
          <w:rFonts w:asciiTheme="minorHAnsi" w:eastAsiaTheme="minorEastAsia" w:hAnsiTheme="minorHAnsi"/>
          <w:b w:val="0"/>
          <w:caps w:val="0"/>
          <w:noProof/>
          <w:sz w:val="22"/>
          <w:lang w:eastAsia="pt-BR"/>
        </w:rPr>
      </w:pPr>
      <w:hyperlink w:anchor="_Toc21384682" w:history="1">
        <w:r w:rsidR="00F62533" w:rsidRPr="00B2147E">
          <w:rPr>
            <w:rStyle w:val="Hyperlink"/>
            <w:noProof/>
          </w:rPr>
          <w:t>9</w:t>
        </w:r>
        <w:r w:rsidR="00F62533">
          <w:rPr>
            <w:rFonts w:asciiTheme="minorHAnsi" w:eastAsiaTheme="minorEastAsia" w:hAnsiTheme="minorHAnsi"/>
            <w:b w:val="0"/>
            <w:caps w:val="0"/>
            <w:noProof/>
            <w:sz w:val="22"/>
            <w:lang w:eastAsia="pt-BR"/>
          </w:rPr>
          <w:tab/>
        </w:r>
        <w:r w:rsidR="00F62533" w:rsidRPr="00B2147E">
          <w:rPr>
            <w:rStyle w:val="Hyperlink"/>
            <w:noProof/>
          </w:rPr>
          <w:t>Oportunidade de inovação</w:t>
        </w:r>
        <w:r w:rsidR="00F62533">
          <w:rPr>
            <w:noProof/>
            <w:webHidden/>
          </w:rPr>
          <w:tab/>
        </w:r>
        <w:r w:rsidR="00F62533">
          <w:rPr>
            <w:noProof/>
            <w:webHidden/>
          </w:rPr>
          <w:fldChar w:fldCharType="begin"/>
        </w:r>
        <w:r w:rsidR="00F62533">
          <w:rPr>
            <w:noProof/>
            <w:webHidden/>
          </w:rPr>
          <w:instrText xml:space="preserve"> PAGEREF _Toc21384682 \h </w:instrText>
        </w:r>
        <w:r w:rsidR="00F62533">
          <w:rPr>
            <w:noProof/>
            <w:webHidden/>
          </w:rPr>
        </w:r>
        <w:r w:rsidR="00F62533">
          <w:rPr>
            <w:noProof/>
            <w:webHidden/>
          </w:rPr>
          <w:fldChar w:fldCharType="separate"/>
        </w:r>
        <w:r w:rsidR="00F62533">
          <w:rPr>
            <w:noProof/>
            <w:webHidden/>
          </w:rPr>
          <w:t>14</w:t>
        </w:r>
        <w:r w:rsidR="00F62533">
          <w:rPr>
            <w:noProof/>
            <w:webHidden/>
          </w:rPr>
          <w:fldChar w:fldCharType="end"/>
        </w:r>
      </w:hyperlink>
    </w:p>
    <w:p w14:paraId="54EBF43B" w14:textId="184E3254" w:rsidR="0015526D" w:rsidRDefault="00E76579" w:rsidP="0015526D">
      <w:pPr>
        <w:pStyle w:val="SemEspaamento"/>
        <w:jc w:val="both"/>
        <w:rPr>
          <w:b/>
          <w:lang w:val="pt-BR"/>
        </w:rPr>
        <w:sectPr w:rsidR="0015526D" w:rsidSect="006879C3">
          <w:type w:val="continuous"/>
          <w:pgSz w:w="11907" w:h="16834" w:code="9"/>
          <w:pgMar w:top="1701" w:right="1140" w:bottom="1140" w:left="1701" w:header="1134" w:footer="0" w:gutter="0"/>
          <w:pgNumType w:start="6"/>
          <w:cols w:space="720"/>
          <w:docGrid w:linePitch="360"/>
        </w:sectPr>
      </w:pPr>
      <w:r>
        <w:rPr>
          <w:caps/>
          <w:sz w:val="24"/>
          <w:lang w:val="pt-BR"/>
        </w:rPr>
        <w:fldChar w:fldCharType="end"/>
      </w:r>
    </w:p>
    <w:p w14:paraId="7B055498" w14:textId="77777777" w:rsidR="007020F2" w:rsidRDefault="00A2158A" w:rsidP="0015526D">
      <w:pPr>
        <w:pStyle w:val="Ttulo1"/>
      </w:pPr>
      <w:bookmarkStart w:id="0" w:name="_Toc21384672"/>
      <w:r>
        <w:lastRenderedPageBreak/>
        <w:t>introdução</w:t>
      </w:r>
      <w:bookmarkEnd w:id="0"/>
    </w:p>
    <w:p w14:paraId="168B5145" w14:textId="77777777" w:rsidR="00445FA6" w:rsidRDefault="00445FA6" w:rsidP="007855FC"/>
    <w:p w14:paraId="435CEE6B" w14:textId="5C6AAAB3" w:rsidR="00180851" w:rsidRDefault="00026967" w:rsidP="000A1393">
      <w:r w:rsidRPr="00026967">
        <w:t>É a apresentação do assunto abordado e descrição do seu mérito ou importância; Caracterização breve da organização, modelo de negócio, processo e/ou produto, situação, quando for o caso; Síntese de uma pesquisa bibliográfica prévia. Nesta seção, o objetivo é chamar a atenção do leitor.</w:t>
      </w:r>
    </w:p>
    <w:p w14:paraId="453573CF" w14:textId="77777777" w:rsidR="00DF0BD7" w:rsidRPr="00357746" w:rsidRDefault="00DF0BD7" w:rsidP="00DF0BD7">
      <w:pPr>
        <w:rPr>
          <w:lang w:val="en-US"/>
        </w:rPr>
      </w:pPr>
      <w:r w:rsidRPr="00357746">
        <w:rPr>
          <w:lang w:val="en-US"/>
        </w:rPr>
        <w:t>Adaptive framework, educational recommender system, zone of</w:t>
      </w:r>
    </w:p>
    <w:p w14:paraId="03237F94" w14:textId="2EA89FE5" w:rsidR="00DF0BD7" w:rsidRDefault="00DF0BD7" w:rsidP="00DF0BD7">
      <w:r>
        <w:t xml:space="preserve">proximal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adaptation</w:t>
      </w:r>
      <w:proofErr w:type="spellEnd"/>
      <w:r>
        <w:t xml:space="preserve"> framework</w:t>
      </w:r>
    </w:p>
    <w:p w14:paraId="5F3344DA" w14:textId="77777777" w:rsidR="00E8262E" w:rsidRDefault="00180851">
      <w:pPr>
        <w:spacing w:after="160" w:line="259" w:lineRule="auto"/>
        <w:ind w:firstLine="0"/>
      </w:pPr>
      <w:r>
        <w:br w:type="page"/>
      </w:r>
    </w:p>
    <w:p w14:paraId="4CE5520F" w14:textId="659B8CB8" w:rsidR="006E6401" w:rsidRDefault="00E83110" w:rsidP="006E6401">
      <w:pPr>
        <w:pStyle w:val="Ttulo1"/>
      </w:pPr>
      <w:bookmarkStart w:id="1" w:name="_Toc21384673"/>
      <w:r>
        <w:lastRenderedPageBreak/>
        <w:t>linha de pesquisa</w:t>
      </w:r>
      <w:bookmarkEnd w:id="1"/>
    </w:p>
    <w:p w14:paraId="1489F4C0" w14:textId="77777777" w:rsidR="006E6401" w:rsidRDefault="006E6401" w:rsidP="006E6401">
      <w:pPr>
        <w:spacing w:after="160" w:line="259" w:lineRule="auto"/>
        <w:ind w:firstLine="720"/>
      </w:pPr>
    </w:p>
    <w:p w14:paraId="2EEEBBEF" w14:textId="0CCC3058" w:rsidR="00357746" w:rsidRPr="00357746" w:rsidRDefault="00357746" w:rsidP="00357746">
      <w:pPr>
        <w:rPr>
          <w:u w:val="single"/>
        </w:rPr>
      </w:pPr>
      <w:r w:rsidRPr="00AE4BCC">
        <w:t>Seguindo as linhas de pesquisa e a relação com o perfil do egresso no curso de Engenharia de Computação definidas pela instituição, assim como o problema levantado, a justificativa apresentada, os objetivos traçados, e a relevância do tema abordado para os dias atuais, observar-se que a proposta descrita neste documento permeia a inteligência computacional, ou seja, o desenvolvimento de um sistema inteligente, técnicas e métodos embasado no ramo da inteligência computacional, como a capacidade de aprendizagem, reconhecer padrões e inferência objetivando a automatização no levantamento de dados e a decisão relacionada ao conteúdo a ser indicado ao aluno de forma individual.</w:t>
      </w:r>
    </w:p>
    <w:p w14:paraId="7FE24E45" w14:textId="6B72F954" w:rsidR="00082D28" w:rsidRDefault="00082D28" w:rsidP="00E83110"/>
    <w:p w14:paraId="27E1B7FC" w14:textId="77777777" w:rsidR="006E6401" w:rsidRDefault="00082D28" w:rsidP="00082D28">
      <w:pPr>
        <w:spacing w:after="160" w:line="259" w:lineRule="auto"/>
        <w:ind w:firstLine="0"/>
      </w:pPr>
      <w:r>
        <w:br w:type="page"/>
      </w:r>
    </w:p>
    <w:p w14:paraId="195C0F66" w14:textId="62A93F21" w:rsidR="004C2C42" w:rsidRDefault="00E83110" w:rsidP="004C2C42">
      <w:pPr>
        <w:pStyle w:val="Ttulo1"/>
      </w:pPr>
      <w:bookmarkStart w:id="2" w:name="_Toc21384674"/>
      <w:r>
        <w:lastRenderedPageBreak/>
        <w:t>problematização</w:t>
      </w:r>
      <w:bookmarkEnd w:id="2"/>
    </w:p>
    <w:p w14:paraId="7BC76F27" w14:textId="77777777" w:rsidR="004C2C42" w:rsidRPr="0034760E" w:rsidRDefault="004C2C42" w:rsidP="004C2C42"/>
    <w:p w14:paraId="6972BB9C" w14:textId="63C44324" w:rsidR="00322351" w:rsidRPr="00C1659D" w:rsidRDefault="00E75B3D" w:rsidP="00AE4BCC">
      <w:r>
        <w:t>Pensando em um modelo transformador de Educação</w:t>
      </w:r>
      <w:r w:rsidR="00C75CC7">
        <w:t xml:space="preserve">, </w:t>
      </w:r>
      <w:r>
        <w:t xml:space="preserve">que satisfaça as necessidades </w:t>
      </w:r>
      <w:r w:rsidR="00127518">
        <w:t xml:space="preserve">de capacitação e especialização da mão-de-obra </w:t>
      </w:r>
      <w:r>
        <w:t>provenientes da chamada Indústria 4.0</w:t>
      </w:r>
      <w:r w:rsidR="00127518">
        <w:t>,</w:t>
      </w:r>
      <w:r w:rsidR="008D35EC">
        <w:t xml:space="preserve"> </w:t>
      </w:r>
      <w:r w:rsidR="00127518">
        <w:t>considerando o cenário nacional onde</w:t>
      </w:r>
      <w:r w:rsidR="00EE5580">
        <w:t>,</w:t>
      </w:r>
      <w:r w:rsidR="00EE5580" w:rsidRPr="00EE5580">
        <w:t xml:space="preserve"> </w:t>
      </w:r>
      <w:r w:rsidR="00EE5580" w:rsidRPr="00127518">
        <w:t>de acordo com dados da Pesquisa Nacional por Amostra de Domicílios Contínua (</w:t>
      </w:r>
      <w:r w:rsidR="00EE5580" w:rsidRPr="00AE4BCC">
        <w:t>Pnad</w:t>
      </w:r>
      <w:r w:rsidR="00EE5580" w:rsidRPr="00127518">
        <w:t>) de 2018</w:t>
      </w:r>
      <w:r w:rsidR="00EE5580">
        <w:t>,</w:t>
      </w:r>
      <w:r w:rsidR="00127518">
        <w:t xml:space="preserve"> m</w:t>
      </w:r>
      <w:r w:rsidR="00127518" w:rsidRPr="00127518">
        <w:t>ais da metade dos brasileiros de 25 anos ou mais não concluiu a educação básica</w:t>
      </w:r>
      <w:r w:rsidR="00EE5580">
        <w:t xml:space="preserve"> e</w:t>
      </w:r>
      <w:r w:rsidR="00EE5580" w:rsidRPr="00EE5580">
        <w:t xml:space="preserve"> 34,3%</w:t>
      </w:r>
      <w:r w:rsidR="00EE5580">
        <w:t xml:space="preserve"> d</w:t>
      </w:r>
      <w:r w:rsidR="00EE5580" w:rsidRPr="00EE5580">
        <w:t xml:space="preserve">a população sem instrução ou com </w:t>
      </w:r>
      <w:r w:rsidR="00EE5580">
        <w:t xml:space="preserve">ensino </w:t>
      </w:r>
      <w:r w:rsidR="00EE5580" w:rsidRPr="00EE5580">
        <w:t>fundamental incompleto disseram que não têm interesse em voltar a estudar</w:t>
      </w:r>
      <w:r w:rsidR="007F4A17">
        <w:t>,</w:t>
      </w:r>
      <w:r w:rsidR="000E0F74">
        <w:t xml:space="preserve"> e </w:t>
      </w:r>
      <w:r w:rsidR="008C7C0C">
        <w:t>o fato</w:t>
      </w:r>
      <w:r w:rsidR="004C4A66">
        <w:t xml:space="preserve"> do Brasil estar entre os países com mais alunos por turma, como divulgado pelo Instituto Nacional de Estudos e Pesquisas Educacionais Anísio Teixeira (</w:t>
      </w:r>
      <w:r w:rsidR="00357746" w:rsidRPr="00AE4BCC">
        <w:t>Inep</w:t>
      </w:r>
      <w:r w:rsidR="004C4A66">
        <w:t>)</w:t>
      </w:r>
      <w:r w:rsidR="000E0F74">
        <w:t>.</w:t>
      </w:r>
      <w:r w:rsidR="00285111">
        <w:t xml:space="preserve"> </w:t>
      </w:r>
      <w:r w:rsidR="000E0F74">
        <w:t>Este projeto</w:t>
      </w:r>
      <w:r w:rsidR="00357746">
        <w:t xml:space="preserve"> </w:t>
      </w:r>
      <w:r w:rsidR="00285111">
        <w:t xml:space="preserve">busca </w:t>
      </w:r>
      <w:r w:rsidR="00492433">
        <w:t xml:space="preserve">sugerir </w:t>
      </w:r>
      <w:r w:rsidR="001826D6">
        <w:t xml:space="preserve">uma ferramenta que </w:t>
      </w:r>
      <w:r w:rsidR="00FC593C">
        <w:t>evidência</w:t>
      </w:r>
      <w:r w:rsidR="00357746">
        <w:t xml:space="preserve"> </w:t>
      </w:r>
      <w:r w:rsidR="00285111">
        <w:t>como</w:t>
      </w:r>
      <w:r w:rsidR="000E0F74">
        <w:t xml:space="preserve"> a tecnologia, a análise de dados e a inteligência artificial </w:t>
      </w:r>
      <w:r w:rsidR="00285111">
        <w:t>podem ser utilizadas no auxílio a</w:t>
      </w:r>
      <w:r w:rsidR="000E0F74">
        <w:t>o professor</w:t>
      </w:r>
      <w:r w:rsidR="00285111">
        <w:t xml:space="preserve">, permitindo que possa identificar </w:t>
      </w:r>
      <w:r w:rsidR="000E0F74">
        <w:t>as deficiências e o potencial dos alunos de forma individualizada</w:t>
      </w:r>
      <w:r w:rsidR="00BC1E8D">
        <w:t xml:space="preserve"> e assertiva</w:t>
      </w:r>
      <w:r w:rsidR="00285111">
        <w:t>, da</w:t>
      </w:r>
      <w:r w:rsidR="000E0F74">
        <w:t xml:space="preserve">ndo-lhe a possibilidade de </w:t>
      </w:r>
      <w:r w:rsidR="00492433">
        <w:t>sugerir</w:t>
      </w:r>
      <w:r w:rsidR="00285111" w:rsidRPr="00285111">
        <w:t xml:space="preserve"> conteúdo personalizado</w:t>
      </w:r>
      <w:r w:rsidR="00285111">
        <w:t xml:space="preserve"> a es</w:t>
      </w:r>
      <w:r w:rsidR="00FC593C">
        <w:t>s</w:t>
      </w:r>
      <w:r w:rsidR="00285111">
        <w:t>es alunos</w:t>
      </w:r>
      <w:r w:rsidR="00285111" w:rsidRPr="00285111">
        <w:t xml:space="preserve"> </w:t>
      </w:r>
      <w:r w:rsidR="00285111">
        <w:t>no momento certo</w:t>
      </w:r>
      <w:r w:rsidR="001826D6">
        <w:t xml:space="preserve"> </w:t>
      </w:r>
      <w:r w:rsidR="00285111">
        <w:t>e da maneira correta.</w:t>
      </w:r>
      <w:r w:rsidR="00BC1E8D" w:rsidRPr="00C1659D">
        <w:rPr>
          <w:rStyle w:val="Hyperlink"/>
          <w:u w:val="none"/>
        </w:rPr>
        <w:t xml:space="preserve"> </w:t>
      </w:r>
      <w:r w:rsidR="00E4531E" w:rsidRPr="00C1659D">
        <w:rPr>
          <w:rStyle w:val="Hyperlink"/>
          <w:u w:val="none"/>
        </w:rPr>
        <w:br w:type="page"/>
      </w:r>
    </w:p>
    <w:p w14:paraId="7194471B" w14:textId="194B364D" w:rsidR="00E8262E" w:rsidRDefault="00E83110" w:rsidP="00E8262E">
      <w:pPr>
        <w:pStyle w:val="Ttulo1"/>
      </w:pPr>
      <w:r w:rsidRPr="00E83110">
        <w:lastRenderedPageBreak/>
        <w:tab/>
      </w:r>
      <w:bookmarkStart w:id="3" w:name="_Toc21384675"/>
      <w:r w:rsidRPr="00E83110">
        <w:t>Justificativa do desenvolvimento do trabalho em relação ao perfil do egresso do curso de Engenharia da Computação da FTT</w:t>
      </w:r>
      <w:bookmarkEnd w:id="3"/>
      <w:r w:rsidRPr="00E83110">
        <w:t xml:space="preserve"> </w:t>
      </w:r>
    </w:p>
    <w:p w14:paraId="6078DC2E" w14:textId="77777777" w:rsidR="00E8262E" w:rsidRPr="00E8262E" w:rsidRDefault="00E8262E" w:rsidP="00FB46F7">
      <w:pPr>
        <w:ind w:firstLine="0"/>
      </w:pPr>
    </w:p>
    <w:p w14:paraId="03EBEF28" w14:textId="6436116E" w:rsidR="007D72D8" w:rsidRDefault="000E2C76" w:rsidP="00A7413C">
      <w:r>
        <w:t xml:space="preserve">Utilizando </w:t>
      </w:r>
      <w:r w:rsidR="00377DC8">
        <w:t xml:space="preserve">como base </w:t>
      </w:r>
      <w:r>
        <w:t xml:space="preserve">o perfil do egresso descrito no Projeto Pedagógico do Curso de Engenharia de Computação da Faculdade de Tecnologia </w:t>
      </w:r>
      <w:proofErr w:type="spellStart"/>
      <w:r>
        <w:t>Termomecanica</w:t>
      </w:r>
      <w:proofErr w:type="spellEnd"/>
      <w:r>
        <w:t>, a preocupação em formar profissiona</w:t>
      </w:r>
      <w:r w:rsidR="00BC1E8D">
        <w:t>is</w:t>
      </w:r>
      <w:r>
        <w:t xml:space="preserve"> comprometido</w:t>
      </w:r>
      <w:r w:rsidR="00BC1E8D">
        <w:t>s</w:t>
      </w:r>
      <w:r>
        <w:t xml:space="preserve"> em colaborar por uma sociedade melhor e o engajamento esperado por parte destes formandos em causas humanitárias, podemos observar que o projeto de pesquisa apresentado neste documento é de grande relevância</w:t>
      </w:r>
      <w:r w:rsidR="007D72D8">
        <w:t>.</w:t>
      </w:r>
    </w:p>
    <w:p w14:paraId="598C9226" w14:textId="363852E8" w:rsidR="00377DC8" w:rsidRDefault="00D44F60" w:rsidP="00BC1E8D">
      <w:r>
        <w:t>P</w:t>
      </w:r>
      <w:r w:rsidR="007D72D8">
        <w:t>ossibilita</w:t>
      </w:r>
      <w:r>
        <w:t>ndo</w:t>
      </w:r>
      <w:r w:rsidR="007D72D8">
        <w:t xml:space="preserve"> a aplicação de conceitos e tecnologias apresentadas durante o curso, esta pesquisa pretende incentivar o desenvolvimento do pensamento crítico ao propor uma discus</w:t>
      </w:r>
      <w:r w:rsidR="00377DC8">
        <w:t>s</w:t>
      </w:r>
      <w:r w:rsidR="007D72D8">
        <w:t xml:space="preserve">ão necessária </w:t>
      </w:r>
      <w:r>
        <w:t>relacionando</w:t>
      </w:r>
      <w:r w:rsidR="007D72D8">
        <w:t xml:space="preserve"> a precarização do ensino </w:t>
      </w:r>
      <w:r w:rsidR="00946AC5">
        <w:t xml:space="preserve">devido à formação de turmas com grande quantidade de </w:t>
      </w:r>
      <w:r w:rsidR="0078052E">
        <w:t>alunos.</w:t>
      </w:r>
    </w:p>
    <w:p w14:paraId="3FF16419" w14:textId="29D1656D" w:rsidR="000F0E4C" w:rsidRDefault="00807877" w:rsidP="000F0E4C">
      <w:r>
        <w:t xml:space="preserve">Espera-se que este trabalho possa contribuir no desenvolvimento de </w:t>
      </w:r>
      <w:r w:rsidR="00A7413C">
        <w:t xml:space="preserve">uma visão adequada </w:t>
      </w:r>
      <w:r w:rsidR="00276F0E">
        <w:t xml:space="preserve">referente </w:t>
      </w:r>
      <w:r w:rsidR="00A7413C">
        <w:t xml:space="preserve">a área de </w:t>
      </w:r>
      <w:r w:rsidR="00276F0E">
        <w:t xml:space="preserve">atuação e </w:t>
      </w:r>
      <w:r w:rsidR="00A7413C">
        <w:t>as atividades profissionais</w:t>
      </w:r>
      <w:r w:rsidR="00276F0E">
        <w:t xml:space="preserve"> envolvidas no exercício da profissão como Engenheiro de Computação,</w:t>
      </w:r>
      <w:r w:rsidR="00A7413C">
        <w:t xml:space="preserve"> em termos econômicos</w:t>
      </w:r>
      <w:r>
        <w:t xml:space="preserve"> e </w:t>
      </w:r>
      <w:r w:rsidR="00A7413C">
        <w:t>sociais</w:t>
      </w:r>
      <w:r w:rsidR="00ED6999">
        <w:t xml:space="preserve">. Auxiliando na formação de profissionais reflexivos na construção de sistemas de computação por entenderem que estes atingem direta ou indiretamente as pessoas, que tenham </w:t>
      </w:r>
      <w:r w:rsidR="00A7413C">
        <w:t>consciência da qualidade e das implicações éticas de seu trabalho</w:t>
      </w:r>
      <w:r w:rsidR="00ED6999">
        <w:t xml:space="preserve">, e que entendam </w:t>
      </w:r>
      <w:r w:rsidR="00A7413C">
        <w:t>o contexto social no qual a engenharia é praticada, bem como os efeitos dos projetos de engenharia na sociedade</w:t>
      </w:r>
      <w:r w:rsidR="00ED6999">
        <w:t>.</w:t>
      </w:r>
    </w:p>
    <w:p w14:paraId="2A99E38F" w14:textId="77777777" w:rsidR="00CD6AF8" w:rsidRDefault="000F0E4C" w:rsidP="000F0E4C">
      <w:pPr>
        <w:spacing w:after="160" w:line="259" w:lineRule="auto"/>
        <w:ind w:firstLine="0"/>
      </w:pPr>
      <w:r>
        <w:br w:type="page"/>
      </w:r>
    </w:p>
    <w:p w14:paraId="6CBB9B92" w14:textId="2902D1AD" w:rsidR="000F0E4C" w:rsidRDefault="00E83110" w:rsidP="000F0E4C">
      <w:pPr>
        <w:pStyle w:val="Ttulo1"/>
      </w:pPr>
      <w:bookmarkStart w:id="4" w:name="_Toc21384676"/>
      <w:r w:rsidRPr="00E83110">
        <w:lastRenderedPageBreak/>
        <w:t>Justificativa da escolha do tema e desenvolvimento do estudo</w:t>
      </w:r>
      <w:bookmarkEnd w:id="4"/>
      <w:r w:rsidRPr="00E83110">
        <w:t xml:space="preserve"> </w:t>
      </w:r>
    </w:p>
    <w:p w14:paraId="744C19D6" w14:textId="77777777" w:rsidR="000F0E4C" w:rsidRPr="000F0E4C" w:rsidRDefault="000F0E4C" w:rsidP="000F0E4C"/>
    <w:p w14:paraId="1A7B1F2D" w14:textId="26EEC6A6" w:rsidR="00B66B1B" w:rsidRDefault="000A1393" w:rsidP="00B66B1B">
      <w:r w:rsidRPr="000A1393">
        <w:t xml:space="preserve">Observando a evolução tecnológica e </w:t>
      </w:r>
      <w:r w:rsidR="00EF3077">
        <w:t xml:space="preserve">as </w:t>
      </w:r>
      <w:r w:rsidRPr="000A1393">
        <w:t>constantes mudanças</w:t>
      </w:r>
      <w:r w:rsidR="00EF3077">
        <w:t xml:space="preserve"> promovidas por ela</w:t>
      </w:r>
      <w:r w:rsidRPr="000A1393">
        <w:t xml:space="preserve">, </w:t>
      </w:r>
      <w:r w:rsidR="00617FCF">
        <w:t xml:space="preserve">as </w:t>
      </w:r>
      <w:r w:rsidR="003F00BC">
        <w:t>necessidades</w:t>
      </w:r>
      <w:r w:rsidR="00617FCF">
        <w:t xml:space="preserve"> </w:t>
      </w:r>
      <w:r w:rsidR="003F00BC">
        <w:t>d</w:t>
      </w:r>
      <w:r w:rsidR="00617FCF">
        <w:t>a indústria</w:t>
      </w:r>
      <w:r w:rsidR="003F00BC">
        <w:t xml:space="preserve"> </w:t>
      </w:r>
      <w:r w:rsidR="00EF3077">
        <w:t xml:space="preserve">para se </w:t>
      </w:r>
      <w:r w:rsidR="008B2213">
        <w:t>adaptar</w:t>
      </w:r>
      <w:r w:rsidR="00EF3077">
        <w:t xml:space="preserve"> a </w:t>
      </w:r>
      <w:r w:rsidR="003F00BC">
        <w:t>estas mudanças</w:t>
      </w:r>
      <w:r w:rsidR="008B2213">
        <w:t xml:space="preserve"> e a urgência pelo desenvolvimento de novas competências por parte das pessoas, a importância da transmissão </w:t>
      </w:r>
      <w:r w:rsidR="00B66B1B">
        <w:t>do conhecimento de forma assertiva</w:t>
      </w:r>
      <w:r w:rsidR="000A316B">
        <w:t xml:space="preserve"> e</w:t>
      </w:r>
      <w:r w:rsidR="00B66B1B">
        <w:t xml:space="preserve"> objetiva </w:t>
      </w:r>
      <w:r w:rsidR="00BB735C">
        <w:t>se torna cada vez maior</w:t>
      </w:r>
      <w:r w:rsidR="008B2213">
        <w:t>.</w:t>
      </w:r>
      <w:r w:rsidR="00B66B1B">
        <w:t xml:space="preserve"> Assim, </w:t>
      </w:r>
      <w:r w:rsidR="003F00BC">
        <w:t>o aprimoramento dos métodos de ensino</w:t>
      </w:r>
      <w:r w:rsidR="00B66B1B">
        <w:t xml:space="preserve"> e a ressignificação do professor </w:t>
      </w:r>
      <w:r w:rsidR="00566190">
        <w:t>dentro deste</w:t>
      </w:r>
      <w:r w:rsidR="00B66B1B">
        <w:t xml:space="preserve"> contexto</w:t>
      </w:r>
      <w:r w:rsidR="003F00BC">
        <w:t xml:space="preserve"> </w:t>
      </w:r>
      <w:r w:rsidR="00B66B1B">
        <w:t>se fazem necessários.</w:t>
      </w:r>
    </w:p>
    <w:p w14:paraId="5A0F2E94" w14:textId="0DA05A75" w:rsidR="001B1FCC" w:rsidRDefault="00B40551" w:rsidP="00B40551">
      <w:r>
        <w:t xml:space="preserve">Dado o número de alunos por sala </w:t>
      </w:r>
      <w:r w:rsidR="00F03181">
        <w:t>d</w:t>
      </w:r>
      <w:r>
        <w:t>e</w:t>
      </w:r>
      <w:r w:rsidR="00F03181">
        <w:t xml:space="preserve"> aula</w:t>
      </w:r>
      <w:r w:rsidR="000516E4">
        <w:t>, podendo dificultar</w:t>
      </w:r>
      <w:r w:rsidR="00F03181">
        <w:t xml:space="preserve"> a</w:t>
      </w:r>
      <w:r>
        <w:t>os professores traçar o perfil dos alunos</w:t>
      </w:r>
      <w:r w:rsidR="000516E4">
        <w:t xml:space="preserve"> e </w:t>
      </w:r>
      <w:r w:rsidR="00B66B1B">
        <w:t xml:space="preserve">identificar suas </w:t>
      </w:r>
      <w:r>
        <w:t>deficiências</w:t>
      </w:r>
      <w:r w:rsidR="00B66B1B">
        <w:t xml:space="preserve"> e </w:t>
      </w:r>
      <w:r>
        <w:t>potencialidades</w:t>
      </w:r>
      <w:r w:rsidR="000516E4">
        <w:t>, além d</w:t>
      </w:r>
      <w:r w:rsidR="00B66B1B">
        <w:t>a falta de ferramentas que facilit</w:t>
      </w:r>
      <w:r w:rsidR="000516E4">
        <w:t>a</w:t>
      </w:r>
      <w:r w:rsidR="00B66B1B">
        <w:t>m essa identificação e possibilit</w:t>
      </w:r>
      <w:r w:rsidR="000516E4">
        <w:t>a</w:t>
      </w:r>
      <w:r w:rsidR="00B66B1B">
        <w:t xml:space="preserve">m a sugestão de conteúdos e materiais relevantes, com o objetivo de auxiliar no desenvolvimento destes alunos focando em suas necessidades específicas, </w:t>
      </w:r>
      <w:r w:rsidR="00566190">
        <w:t>sugerimos</w:t>
      </w:r>
      <w:r w:rsidR="00B66B1B">
        <w:t xml:space="preserve"> </w:t>
      </w:r>
      <w:r w:rsidR="000A1393" w:rsidRPr="000A1393">
        <w:t xml:space="preserve">a </w:t>
      </w:r>
      <w:r w:rsidR="00EF3077">
        <w:t>utiliza</w:t>
      </w:r>
      <w:r w:rsidR="00B66B1B">
        <w:t>ção de</w:t>
      </w:r>
      <w:r w:rsidR="00EF3077">
        <w:t xml:space="preserve"> </w:t>
      </w:r>
      <w:r w:rsidR="000A316B">
        <w:t xml:space="preserve">um </w:t>
      </w:r>
      <w:r w:rsidR="00EF3077">
        <w:t>sistema de informação</w:t>
      </w:r>
      <w:r w:rsidR="000A316B">
        <w:t>, utilizando, entre outros,</w:t>
      </w:r>
      <w:r w:rsidR="00EF3077">
        <w:t xml:space="preserve"> algoritmos de inteligência artificial</w:t>
      </w:r>
      <w:r w:rsidR="006A6FC2">
        <w:t xml:space="preserve"> </w:t>
      </w:r>
      <w:r w:rsidR="00EF3077">
        <w:t>para</w:t>
      </w:r>
      <w:r w:rsidR="00B66B1B">
        <w:t>:</w:t>
      </w:r>
      <w:r w:rsidR="00EF3077">
        <w:t xml:space="preserve"> auxiliar o professor na seleção de conteúdos relevantes aos alunos</w:t>
      </w:r>
      <w:r w:rsidR="00B66B1B">
        <w:t>,</w:t>
      </w:r>
      <w:r w:rsidR="00EF3077">
        <w:t xml:space="preserve"> </w:t>
      </w:r>
      <w:r w:rsidR="00B66B1B">
        <w:t xml:space="preserve">fortalecer </w:t>
      </w:r>
      <w:r w:rsidR="006A6FC2">
        <w:t>a relação</w:t>
      </w:r>
      <w:r w:rsidR="000A1393" w:rsidRPr="000A1393">
        <w:t xml:space="preserve"> </w:t>
      </w:r>
      <w:r w:rsidR="00C85F42">
        <w:t>professor</w:t>
      </w:r>
      <w:r w:rsidR="000A1393" w:rsidRPr="000A1393">
        <w:t>-</w:t>
      </w:r>
      <w:r w:rsidR="00C85F42">
        <w:t>aluno</w:t>
      </w:r>
      <w:r w:rsidR="00B66B1B">
        <w:t xml:space="preserve"> e </w:t>
      </w:r>
      <w:r w:rsidR="00643128">
        <w:t>promove</w:t>
      </w:r>
      <w:r w:rsidR="00B66B1B">
        <w:t>r</w:t>
      </w:r>
      <w:r w:rsidR="00643128">
        <w:t xml:space="preserve"> a otimização e humanização do ensino</w:t>
      </w:r>
      <w:r w:rsidR="000A1393" w:rsidRPr="000A1393">
        <w:t xml:space="preserve">. </w:t>
      </w:r>
    </w:p>
    <w:p w14:paraId="137ACE8B" w14:textId="77777777" w:rsidR="00BB1665" w:rsidRDefault="001B1FCC" w:rsidP="001B1FCC">
      <w:pPr>
        <w:spacing w:after="160" w:line="259" w:lineRule="auto"/>
        <w:ind w:firstLine="0"/>
      </w:pPr>
      <w:r>
        <w:br w:type="page"/>
      </w:r>
    </w:p>
    <w:p w14:paraId="695257C0" w14:textId="5B6C52E7" w:rsidR="00BB1665" w:rsidRDefault="00167C21" w:rsidP="001B1FCC">
      <w:pPr>
        <w:pStyle w:val="Ttulo1"/>
      </w:pPr>
      <w:bookmarkStart w:id="5" w:name="_Toc21384677"/>
      <w:r>
        <w:lastRenderedPageBreak/>
        <w:t>relevância</w:t>
      </w:r>
      <w:bookmarkEnd w:id="5"/>
    </w:p>
    <w:p w14:paraId="16FD55DE" w14:textId="77777777" w:rsidR="00BB1665" w:rsidRDefault="00BB1665" w:rsidP="001B1FCC">
      <w:pPr>
        <w:ind w:firstLine="0"/>
        <w:rPr>
          <w:b/>
        </w:rPr>
      </w:pPr>
    </w:p>
    <w:p w14:paraId="4A17A800" w14:textId="77777777" w:rsidR="003C697B" w:rsidRDefault="00A90799" w:rsidP="00341FE0">
      <w:r>
        <w:t xml:space="preserve">Para atender às novas demandas do mundo moderno, cada dia mais os educadores fazem o uso da tecnologia de forma a auxiliar nos métodos de aprendizagem, melhorar ou até mesmo criar um novo modelo de ensino. Por isso, este projeto de pesquisa indica uma sugestão de utilização de tecnologias atuais como a inteligência artificial na obtenção de informações necessárias para a indicação de conteúdos de forma individualizada e assertiva. </w:t>
      </w:r>
    </w:p>
    <w:p w14:paraId="174BCE46" w14:textId="0BA02D18" w:rsidR="003C697B" w:rsidRDefault="00A90799" w:rsidP="00341FE0">
      <w:r>
        <w:t>É sabido que nos dias atuais a avaliação de desempenho de um aluno traz muitas informações que indicam uma dificuldade ou mesmo as potencialidades educacionais</w:t>
      </w:r>
      <w:r w:rsidR="006C7655">
        <w:t>,</w:t>
      </w:r>
      <w:r>
        <w:t xml:space="preserve"> sendo então necessário uma rápida conclusão</w:t>
      </w:r>
      <w:r w:rsidR="006C7655">
        <w:t xml:space="preserve"> sobre essas informações </w:t>
      </w:r>
      <w:r>
        <w:t xml:space="preserve">para que um processo de tutoria seja realizado de forma a indicar ao aluno orientações de estudo com o intuito de aumentar as possibilidades de absorção de conteúdos básicos para que o conhecimento possa ser então </w:t>
      </w:r>
      <w:r w:rsidR="003C697B">
        <w:t xml:space="preserve">trabalhado de forma aprofundada e ideal. </w:t>
      </w:r>
      <w:r>
        <w:t xml:space="preserve"> </w:t>
      </w:r>
    </w:p>
    <w:p w14:paraId="45183B6D" w14:textId="656719E8" w:rsidR="00CD6AF8" w:rsidRDefault="003C697B" w:rsidP="00341FE0">
      <w:pPr>
        <w:rPr>
          <w:noProof/>
        </w:rPr>
      </w:pPr>
      <w:r>
        <w:t xml:space="preserve">Assim sendo, a relevância da pesquisa proposta sugere que a obtenção dos resultados de uma avaliação e a indicação de conteúdos específicos para um melhor preparo ou mesmo para uma maior especialização de um aluno deve ser realizado de forma preventiva, isto é, criar </w:t>
      </w:r>
      <w:r w:rsidR="006C7655">
        <w:t>a</w:t>
      </w:r>
      <w:r>
        <w:t xml:space="preserve"> implementação de metodologias que visem a criação de conhecimento </w:t>
      </w:r>
      <w:r w:rsidR="006C7655">
        <w:t>básico</w:t>
      </w:r>
      <w:r>
        <w:t xml:space="preserve"> antes do</w:t>
      </w:r>
      <w:r w:rsidR="006C7655">
        <w:t xml:space="preserve"> seu</w:t>
      </w:r>
      <w:r>
        <w:t xml:space="preserve"> aprofundament</w:t>
      </w:r>
      <w:r w:rsidR="006C7655">
        <w:t>o</w:t>
      </w:r>
      <w:r>
        <w:t>, pois um aluno sem os conhecimentos necessários não somente deixar</w:t>
      </w:r>
      <w:r w:rsidR="006C7655">
        <w:t>á</w:t>
      </w:r>
      <w:r>
        <w:t xml:space="preserve"> de assimilar o conteúdo de forma correta, mas poderá também passar adiante sem o conhecimento acumulado</w:t>
      </w:r>
      <w:r w:rsidR="006C7655">
        <w:t xml:space="preserve"> levando ao declínio de nos níveis de conhecimento absorvidos e que poderão servir de </w:t>
      </w:r>
      <w:proofErr w:type="spellStart"/>
      <w:r w:rsidR="006C7655">
        <w:t>pré</w:t>
      </w:r>
      <w:proofErr w:type="spellEnd"/>
      <w:r w:rsidR="006C7655">
        <w:t xml:space="preserve"> requisitos a disciplinas futuras.</w:t>
      </w:r>
      <w:bookmarkStart w:id="6" w:name="_GoBack"/>
      <w:bookmarkEnd w:id="6"/>
      <w:r w:rsidR="00DB519A">
        <w:rPr>
          <w:noProof/>
        </w:rPr>
        <w:br w:type="page"/>
      </w:r>
    </w:p>
    <w:p w14:paraId="4DAC9239" w14:textId="2862B7F2" w:rsidR="0039302F" w:rsidRDefault="00167C21" w:rsidP="00C34784">
      <w:pPr>
        <w:pStyle w:val="Ttulo1"/>
      </w:pPr>
      <w:bookmarkStart w:id="7" w:name="_Toc21384678"/>
      <w:r>
        <w:lastRenderedPageBreak/>
        <w:t>objetivos</w:t>
      </w:r>
      <w:bookmarkEnd w:id="7"/>
    </w:p>
    <w:p w14:paraId="6C356A3B" w14:textId="77777777" w:rsidR="006C2F9B" w:rsidRDefault="006C2F9B" w:rsidP="004C4BC0">
      <w:pPr>
        <w:ind w:firstLine="0"/>
      </w:pPr>
    </w:p>
    <w:p w14:paraId="58395C42" w14:textId="76EDB732" w:rsidR="006B2718" w:rsidRDefault="00167C21" w:rsidP="004C4BC0">
      <w:pPr>
        <w:pStyle w:val="Ttulo2"/>
      </w:pPr>
      <w:bookmarkStart w:id="8" w:name="_Toc21384679"/>
      <w:r>
        <w:t>Geral</w:t>
      </w:r>
      <w:bookmarkEnd w:id="8"/>
    </w:p>
    <w:p w14:paraId="2B952F83" w14:textId="77777777" w:rsidR="006C2F9B" w:rsidRDefault="006C2F9B" w:rsidP="006B2718"/>
    <w:p w14:paraId="0363CDC1" w14:textId="77777777" w:rsidR="00CF3C75" w:rsidRDefault="00350676" w:rsidP="00CF3C75">
      <w:pPr>
        <w:pStyle w:val="PargrafodaLista"/>
        <w:numPr>
          <w:ilvl w:val="0"/>
          <w:numId w:val="8"/>
        </w:numPr>
      </w:pPr>
      <w:r>
        <w:t xml:space="preserve">Construir uma ferramenta que, por meio da tecnologia e utilização de inteligência artificial, análise de dados e sistemas de informação, </w:t>
      </w:r>
      <w:r w:rsidR="004B17B0">
        <w:t>auxilie</w:t>
      </w:r>
      <w:r>
        <w:t xml:space="preserve"> o professor a identificar as deficiências e potencialidades dos alunos de forma individualizada</w:t>
      </w:r>
      <w:r w:rsidR="004B17B0">
        <w:t>, simples e a</w:t>
      </w:r>
      <w:r w:rsidR="0094315E">
        <w:t>ss</w:t>
      </w:r>
      <w:r w:rsidR="004B17B0">
        <w:t>ertiva</w:t>
      </w:r>
      <w:r>
        <w:t>. Permitindo a ele sugerir conteúdos relevantes a estes alunos, no momento correto e da maneira certa.</w:t>
      </w:r>
    </w:p>
    <w:p w14:paraId="5D86542F" w14:textId="5C42A293" w:rsidR="006C2F9B" w:rsidRPr="00591C07" w:rsidRDefault="00CF3C75" w:rsidP="00CF3C75">
      <w:pPr>
        <w:pStyle w:val="PargrafodaLista"/>
        <w:ind w:left="1429" w:firstLine="0"/>
      </w:pPr>
      <w:r w:rsidRPr="00591C07">
        <w:t xml:space="preserve"> </w:t>
      </w:r>
    </w:p>
    <w:p w14:paraId="0558750E" w14:textId="5B0DBDC5" w:rsidR="00835B18" w:rsidRDefault="00167C21" w:rsidP="009A4A1C">
      <w:pPr>
        <w:pStyle w:val="Ttulo2"/>
      </w:pPr>
      <w:bookmarkStart w:id="9" w:name="_Toc21384680"/>
      <w:r>
        <w:t>Específicos</w:t>
      </w:r>
      <w:bookmarkEnd w:id="9"/>
    </w:p>
    <w:p w14:paraId="2D8F55BB" w14:textId="77777777" w:rsidR="006C2F9B" w:rsidRDefault="006C2F9B" w:rsidP="00835B18"/>
    <w:p w14:paraId="09623C62" w14:textId="77777777" w:rsidR="00F61DBD" w:rsidRDefault="00DB71A3" w:rsidP="00DB71A3">
      <w:pPr>
        <w:pStyle w:val="PargrafodaLista"/>
        <w:numPr>
          <w:ilvl w:val="0"/>
          <w:numId w:val="8"/>
        </w:numPr>
      </w:pPr>
      <w:r>
        <w:t>Prover uma ferramenta na qual o professor possa cadastrar, relacionar a assuntos específicos e disponibilizar, através da internet, questionários de múltipla escolha aos alunos</w:t>
      </w:r>
      <w:r w:rsidR="00F61DBD">
        <w:t>;</w:t>
      </w:r>
    </w:p>
    <w:p w14:paraId="7B49B8A3" w14:textId="3D545B47" w:rsidR="00DB71A3" w:rsidRDefault="00F61DBD" w:rsidP="00DB71A3">
      <w:pPr>
        <w:pStyle w:val="PargrafodaLista"/>
        <w:numPr>
          <w:ilvl w:val="0"/>
          <w:numId w:val="8"/>
        </w:numPr>
      </w:pPr>
      <w:r>
        <w:t>Permitir que o professor possa cadastrar e relacionar o conteúdo que achar relevante aos questionários inseridos no sistema. Tais materiais serão utilizados pelo sistema tanto para traçar o perfil dos alunos quanto na sugestão de conteúdos relevantes a estes alunos;</w:t>
      </w:r>
    </w:p>
    <w:p w14:paraId="4C5ACE74" w14:textId="1E649EE1" w:rsidR="00617924" w:rsidRDefault="00DB71A3" w:rsidP="00DB71A3">
      <w:pPr>
        <w:pStyle w:val="PargrafodaLista"/>
        <w:numPr>
          <w:ilvl w:val="0"/>
          <w:numId w:val="8"/>
        </w:numPr>
      </w:pPr>
      <w:r>
        <w:t>Armazenar as respostas dos alunos e u</w:t>
      </w:r>
      <w:r w:rsidR="0094315E">
        <w:t xml:space="preserve">tilizar algoritmos de </w:t>
      </w:r>
      <w:proofErr w:type="spellStart"/>
      <w:r w:rsidR="0094315E">
        <w:t>Machine</w:t>
      </w:r>
      <w:proofErr w:type="spellEnd"/>
      <w:r w:rsidR="0094315E">
        <w:t xml:space="preserve">-Learning para </w:t>
      </w:r>
      <w:r>
        <w:t xml:space="preserve">relacionar estes dados aos conteúdos abordados em cada umas das alternativas cadastradas pelo professor. Assim, traçar o perfil destes alunos e </w:t>
      </w:r>
      <w:r w:rsidR="0094315E">
        <w:t>i</w:t>
      </w:r>
      <w:r w:rsidR="00CF6782" w:rsidRPr="00CF6782">
        <w:t xml:space="preserve">dentificar </w:t>
      </w:r>
      <w:r>
        <w:t>suas</w:t>
      </w:r>
      <w:r w:rsidR="00CF6782" w:rsidRPr="00CF6782">
        <w:t xml:space="preserve"> dificuldades e habilidades</w:t>
      </w:r>
      <w:r w:rsidR="0076152E">
        <w:t>;</w:t>
      </w:r>
    </w:p>
    <w:p w14:paraId="152FE1A0" w14:textId="04911175" w:rsidR="00F61DBD" w:rsidRPr="00617924" w:rsidRDefault="00F61DBD" w:rsidP="00DB71A3">
      <w:pPr>
        <w:pStyle w:val="PargrafodaLista"/>
        <w:numPr>
          <w:ilvl w:val="0"/>
          <w:numId w:val="8"/>
        </w:numPr>
      </w:pPr>
      <w:r>
        <w:t xml:space="preserve">Sugerir ao professor o melhor conteúdo possível para cada aluno, considerando o perfil traçado pelo sistema, suas dificuldades e </w:t>
      </w:r>
      <w:r w:rsidR="00060034">
        <w:t xml:space="preserve">suas </w:t>
      </w:r>
      <w:r>
        <w:t>habilidades.</w:t>
      </w:r>
    </w:p>
    <w:p w14:paraId="52AF08D6" w14:textId="77777777" w:rsidR="00A774B3" w:rsidRPr="00180851" w:rsidRDefault="009B375D" w:rsidP="009B375D">
      <w:pPr>
        <w:spacing w:after="160" w:line="259" w:lineRule="auto"/>
        <w:ind w:firstLine="0"/>
      </w:pPr>
      <w:r>
        <w:br w:type="page"/>
      </w:r>
    </w:p>
    <w:p w14:paraId="1FF2EBA3" w14:textId="690858BE" w:rsidR="00155132" w:rsidRDefault="00167C21" w:rsidP="00155132">
      <w:pPr>
        <w:pStyle w:val="Ttulo1"/>
      </w:pPr>
      <w:bookmarkStart w:id="10" w:name="_Toc21384681"/>
      <w:r w:rsidRPr="00167C21">
        <w:lastRenderedPageBreak/>
        <w:t>Principais teorias/ferramentas envolvidas no projeto</w:t>
      </w:r>
      <w:bookmarkEnd w:id="10"/>
    </w:p>
    <w:p w14:paraId="4546834A" w14:textId="77777777" w:rsidR="00155132" w:rsidRDefault="00155132" w:rsidP="00155132"/>
    <w:p w14:paraId="3D2774C4" w14:textId="77777777" w:rsidR="00155132" w:rsidRDefault="00155132" w:rsidP="00155132"/>
    <w:p w14:paraId="6D820BCA" w14:textId="46B464B1" w:rsidR="004B31E9" w:rsidRDefault="008C13ED" w:rsidP="00167C21">
      <w:r w:rsidRPr="008C13ED">
        <w:t>Citar as principais teorias norteadoras do estudo, princípios da área de gestão que serão utilizados e ferramentas que poderão ser utilizadas. Para cada um deles fazer uma descrição e mostrar brevemente sua importância para o trabalho em questão. (Neste caso, usamos a prerrogativa da possibilidade, tendo em vista que ao longo do trabalho isto poderá ser modificado. Aqui o objetivo é evidenciar o direcionamento do trabalho pensado pelos autores do mesmo)</w:t>
      </w:r>
      <w:r>
        <w:t>.</w:t>
      </w:r>
    </w:p>
    <w:p w14:paraId="7CA2BD5A" w14:textId="0A4719C3" w:rsidR="00167C21" w:rsidRDefault="00167C21">
      <w:pPr>
        <w:spacing w:after="160" w:line="259" w:lineRule="auto"/>
        <w:ind w:firstLine="0"/>
        <w:jc w:val="left"/>
      </w:pPr>
      <w:r>
        <w:br w:type="page"/>
      </w:r>
    </w:p>
    <w:p w14:paraId="64B40F40" w14:textId="563E0595" w:rsidR="00167C21" w:rsidRDefault="00167C21" w:rsidP="00167C21">
      <w:pPr>
        <w:pStyle w:val="Ttulo1"/>
      </w:pPr>
      <w:bookmarkStart w:id="11" w:name="_Toc21384682"/>
      <w:r w:rsidRPr="00167C21">
        <w:lastRenderedPageBreak/>
        <w:t>Oportunidade de inovação</w:t>
      </w:r>
      <w:bookmarkEnd w:id="11"/>
    </w:p>
    <w:p w14:paraId="246911ED" w14:textId="6DE1810B" w:rsidR="00167C21" w:rsidRDefault="00167C21" w:rsidP="00167C21"/>
    <w:p w14:paraId="7F207BED" w14:textId="1C3F39E5" w:rsidR="00167C21" w:rsidRDefault="00167C21" w:rsidP="00167C21"/>
    <w:p w14:paraId="5BFDF394" w14:textId="4FC46EDF" w:rsidR="00167C21" w:rsidRDefault="001935BC" w:rsidP="00167C21">
      <w:r w:rsidRPr="001935BC">
        <w:t>Nesta seção é importante descrever as oportunidades de inovação previamente identificadas. As mesmas devem ser descritas de forma a serem percebidas como oportunidades relacionadas à Engenharia da Computação e em consonância com o perfil do egresso, linha de pesquisa e vocação do curso.</w:t>
      </w:r>
    </w:p>
    <w:p w14:paraId="310B26EA" w14:textId="0C6C76A3" w:rsidR="004B31E9" w:rsidRDefault="00167C21" w:rsidP="00167C21">
      <w:pPr>
        <w:spacing w:after="160" w:line="259" w:lineRule="auto"/>
        <w:ind w:firstLine="0"/>
        <w:jc w:val="left"/>
      </w:pPr>
      <w:r>
        <w:br w:type="page"/>
      </w:r>
    </w:p>
    <w:p w14:paraId="13E0B374" w14:textId="77777777" w:rsidR="00F20D25" w:rsidRPr="00357746" w:rsidRDefault="004B31E9" w:rsidP="004B31E9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>referências</w:t>
      </w:r>
    </w:p>
    <w:p w14:paraId="2E5137D1" w14:textId="77777777" w:rsidR="008048E5" w:rsidRPr="00357746" w:rsidRDefault="008048E5" w:rsidP="009265A8">
      <w:pPr>
        <w:ind w:firstLine="0"/>
      </w:pPr>
    </w:p>
    <w:p w14:paraId="7CD71C1F" w14:textId="77777777" w:rsidR="00E56983" w:rsidRPr="00357746" w:rsidRDefault="00E56983" w:rsidP="009265A8">
      <w:pPr>
        <w:ind w:firstLine="0"/>
      </w:pPr>
    </w:p>
    <w:p w14:paraId="7EA03D3D" w14:textId="77777777" w:rsidR="005B02B1" w:rsidRPr="00357746" w:rsidRDefault="005B02B1" w:rsidP="005B02B1">
      <w:pPr>
        <w:pStyle w:val="Referencia"/>
      </w:pPr>
      <w:r w:rsidRPr="00357746">
        <w:t>BARBOSA, F. E; MOURA, G. D. Metodologias ativas de aprendizagem na educação profissional e tecnológica. Rio de Janeiro: Senac, 2013.</w:t>
      </w:r>
    </w:p>
    <w:p w14:paraId="7529139E" w14:textId="77777777" w:rsidR="005B02B1" w:rsidRPr="00357746" w:rsidRDefault="005B02B1" w:rsidP="005B02B1">
      <w:pPr>
        <w:pStyle w:val="Referencia"/>
      </w:pPr>
    </w:p>
    <w:p w14:paraId="667A08F8" w14:textId="77777777" w:rsidR="005B02B1" w:rsidRPr="00357746" w:rsidRDefault="005B02B1" w:rsidP="005B02B1">
      <w:pPr>
        <w:pStyle w:val="Referencia"/>
      </w:pPr>
    </w:p>
    <w:p w14:paraId="3FB88F5F" w14:textId="43E294FA" w:rsidR="005B02B1" w:rsidRDefault="005B02B1" w:rsidP="005B02B1">
      <w:pPr>
        <w:pStyle w:val="Referencia"/>
        <w:rPr>
          <w:lang w:val="en-US"/>
        </w:rPr>
      </w:pPr>
      <w:r w:rsidRPr="00357746">
        <w:t xml:space="preserve">CERVO, A. L.; BERVIAN, P. A.: SILVA, R. Metodologia científica. </w:t>
      </w:r>
      <w:r w:rsidRPr="00E927A9">
        <w:rPr>
          <w:lang w:val="en-US"/>
        </w:rPr>
        <w:t>6. ed. São Paulo: Pearson</w:t>
      </w:r>
      <w:r>
        <w:rPr>
          <w:lang w:val="en-US"/>
        </w:rPr>
        <w:t xml:space="preserve"> </w:t>
      </w:r>
      <w:r w:rsidRPr="00E927A9">
        <w:rPr>
          <w:lang w:val="en-US"/>
        </w:rPr>
        <w:t>Prentice Hall, 2007.</w:t>
      </w:r>
    </w:p>
    <w:p w14:paraId="266104EF" w14:textId="77777777" w:rsidR="005B02B1" w:rsidRDefault="005B02B1" w:rsidP="005B02B1">
      <w:pPr>
        <w:pStyle w:val="Referencia"/>
        <w:rPr>
          <w:lang w:val="en-US"/>
        </w:rPr>
      </w:pPr>
    </w:p>
    <w:p w14:paraId="7306FAFF" w14:textId="053C5D41" w:rsidR="005B02B1" w:rsidRDefault="005B02B1" w:rsidP="005B02B1">
      <w:pPr>
        <w:pStyle w:val="Referencia"/>
        <w:rPr>
          <w:lang w:val="en-US"/>
        </w:rPr>
      </w:pPr>
    </w:p>
    <w:p w14:paraId="77D23B49" w14:textId="454F4629" w:rsidR="00C83069" w:rsidRDefault="00C83069" w:rsidP="005B02B1">
      <w:pPr>
        <w:pStyle w:val="Referencia"/>
        <w:rPr>
          <w:lang w:val="en-US"/>
        </w:rPr>
      </w:pPr>
      <w:r w:rsidRPr="00C83069">
        <w:rPr>
          <w:lang w:val="en-US"/>
        </w:rPr>
        <w:t xml:space="preserve">DEMARTINI, C; BENUSSI, L. Do Web 4.0 and Industry 4.0 Imply Education X.0? </w:t>
      </w:r>
      <w:proofErr w:type="spellStart"/>
      <w:r w:rsidRPr="00C83069">
        <w:rPr>
          <w:lang w:val="en-US"/>
        </w:rPr>
        <w:t>Itália</w:t>
      </w:r>
      <w:proofErr w:type="spellEnd"/>
      <w:r w:rsidRPr="00C83069">
        <w:rPr>
          <w:lang w:val="en-US"/>
        </w:rPr>
        <w:t>: IEEE Computer Society, 2017.</w:t>
      </w:r>
    </w:p>
    <w:p w14:paraId="0D436F36" w14:textId="6F0E15B3" w:rsidR="00C83069" w:rsidRDefault="00C83069" w:rsidP="005B02B1">
      <w:pPr>
        <w:pStyle w:val="Referencia"/>
        <w:rPr>
          <w:lang w:val="en-US"/>
        </w:rPr>
      </w:pPr>
    </w:p>
    <w:p w14:paraId="0A635EE1" w14:textId="586E7664" w:rsidR="00C83069" w:rsidRDefault="00C83069" w:rsidP="005B02B1">
      <w:pPr>
        <w:pStyle w:val="Referencia"/>
        <w:rPr>
          <w:lang w:val="en-US"/>
        </w:rPr>
      </w:pPr>
    </w:p>
    <w:p w14:paraId="20C0BD76" w14:textId="3EED048F" w:rsidR="00696F92" w:rsidRPr="00357746" w:rsidRDefault="00696F92" w:rsidP="005B02B1">
      <w:pPr>
        <w:pStyle w:val="Referencia"/>
      </w:pPr>
      <w:r w:rsidRPr="00696F92">
        <w:rPr>
          <w:lang w:val="en-US"/>
        </w:rPr>
        <w:t xml:space="preserve">DLODLO2, N; JERE, N; MARAVANYIKA, M. An Adaptive Recommender-System Based Framework for </w:t>
      </w:r>
      <w:proofErr w:type="spellStart"/>
      <w:r w:rsidRPr="00696F92">
        <w:rPr>
          <w:lang w:val="en-US"/>
        </w:rPr>
        <w:t>Personalised</w:t>
      </w:r>
      <w:proofErr w:type="spellEnd"/>
      <w:r w:rsidRPr="00696F92">
        <w:rPr>
          <w:lang w:val="en-US"/>
        </w:rPr>
        <w:t xml:space="preserve"> Teaching and Learning on E-Learning Platforms. </w:t>
      </w:r>
      <w:proofErr w:type="spellStart"/>
      <w:r w:rsidRPr="00357746">
        <w:t>Namibia</w:t>
      </w:r>
      <w:proofErr w:type="spellEnd"/>
      <w:r w:rsidRPr="00357746">
        <w:t>: IST-</w:t>
      </w:r>
      <w:proofErr w:type="spellStart"/>
      <w:r w:rsidRPr="00357746">
        <w:t>Africa</w:t>
      </w:r>
      <w:proofErr w:type="spellEnd"/>
      <w:r w:rsidRPr="00357746">
        <w:t xml:space="preserve"> </w:t>
      </w:r>
      <w:proofErr w:type="spellStart"/>
      <w:r w:rsidRPr="00357746">
        <w:t>Conference</w:t>
      </w:r>
      <w:proofErr w:type="spellEnd"/>
      <w:r w:rsidRPr="00357746">
        <w:t xml:space="preserve"> </w:t>
      </w:r>
      <w:proofErr w:type="spellStart"/>
      <w:r w:rsidRPr="00357746">
        <w:t>Proceedings</w:t>
      </w:r>
      <w:proofErr w:type="spellEnd"/>
      <w:r w:rsidRPr="00357746">
        <w:t>, 2017.</w:t>
      </w:r>
    </w:p>
    <w:p w14:paraId="25D4BD37" w14:textId="6D6BA398" w:rsidR="00696F92" w:rsidRPr="00357746" w:rsidRDefault="00696F92" w:rsidP="005B02B1">
      <w:pPr>
        <w:pStyle w:val="Referencia"/>
      </w:pPr>
    </w:p>
    <w:p w14:paraId="556FFC66" w14:textId="77777777" w:rsidR="00696F92" w:rsidRPr="00357746" w:rsidRDefault="00696F92" w:rsidP="005B02B1">
      <w:pPr>
        <w:pStyle w:val="Referencia"/>
      </w:pPr>
    </w:p>
    <w:p w14:paraId="6DD7EEFC" w14:textId="77777777" w:rsidR="005B02B1" w:rsidRPr="00357746" w:rsidRDefault="005B02B1" w:rsidP="005B02B1">
      <w:pPr>
        <w:pStyle w:val="Referencia"/>
      </w:pPr>
      <w:r w:rsidRPr="00357746">
        <w:t>KÖCHE, J. C. Fundamentos de metodologia científica: teoria da ciência e iniciação à pesquisa. 29. ed. Petrópolis: Vozes, 2011.</w:t>
      </w:r>
    </w:p>
    <w:p w14:paraId="41844438" w14:textId="77777777" w:rsidR="005B02B1" w:rsidRDefault="005B02B1" w:rsidP="00E927A9">
      <w:pPr>
        <w:pStyle w:val="Referencia"/>
      </w:pPr>
    </w:p>
    <w:p w14:paraId="6DBED337" w14:textId="77777777" w:rsidR="005B02B1" w:rsidRDefault="005B02B1" w:rsidP="00E927A9">
      <w:pPr>
        <w:pStyle w:val="Referencia"/>
      </w:pPr>
    </w:p>
    <w:p w14:paraId="6BCAD3B4" w14:textId="05EC3B41" w:rsidR="00E927A9" w:rsidRPr="00357746" w:rsidRDefault="00E927A9" w:rsidP="00E927A9">
      <w:pPr>
        <w:pStyle w:val="Referencia"/>
      </w:pPr>
      <w:r w:rsidRPr="00E927A9">
        <w:t>SEVERINO</w:t>
      </w:r>
      <w:r w:rsidRPr="00357746">
        <w:t>, A. J. Metodologia do trabalho científico. 23. ed. São Paulo: Cortez, 2007.</w:t>
      </w:r>
    </w:p>
    <w:p w14:paraId="34D976A3" w14:textId="0F5B2A67" w:rsidR="00E927A9" w:rsidRPr="00357746" w:rsidRDefault="00E927A9" w:rsidP="00E927A9">
      <w:pPr>
        <w:pStyle w:val="Referencia"/>
      </w:pPr>
    </w:p>
    <w:p w14:paraId="37765E87" w14:textId="7E57E4B3" w:rsidR="005B02B1" w:rsidRPr="00357746" w:rsidRDefault="005B02B1" w:rsidP="00E927A9">
      <w:pPr>
        <w:pStyle w:val="Referencia"/>
      </w:pPr>
    </w:p>
    <w:p w14:paraId="0CED93D4" w14:textId="59AE0D2D" w:rsidR="002267DB" w:rsidRPr="00357746" w:rsidRDefault="002267DB" w:rsidP="00E927A9">
      <w:pPr>
        <w:pStyle w:val="Referencia"/>
      </w:pPr>
      <w:r w:rsidRPr="00357746">
        <w:t>VICARI, M. R. Tendências em inteligência a</w:t>
      </w:r>
      <w:r w:rsidR="00C83069" w:rsidRPr="00357746">
        <w:t>r</w:t>
      </w:r>
      <w:r w:rsidRPr="00357746">
        <w:t>tificial na educação no período de 2017 a 2030. Brasília: Confederação Nacional da Indústria, 2018.</w:t>
      </w:r>
    </w:p>
    <w:p w14:paraId="30FAEC28" w14:textId="77777777" w:rsidR="00D767BC" w:rsidRDefault="00D767BC">
      <w:pPr>
        <w:spacing w:after="160" w:line="259" w:lineRule="auto"/>
        <w:ind w:firstLine="0"/>
        <w:jc w:val="left"/>
      </w:pPr>
      <w:r>
        <w:br w:type="page"/>
      </w:r>
    </w:p>
    <w:p w14:paraId="1E4B3EA2" w14:textId="1892B76F" w:rsidR="008A7EC1" w:rsidRPr="00357746" w:rsidRDefault="00D767BC" w:rsidP="00D767BC">
      <w:pPr>
        <w:pStyle w:val="Ttulo"/>
        <w:rPr>
          <w:lang w:val="pt-BR"/>
        </w:rPr>
      </w:pPr>
      <w:r w:rsidRPr="00357746">
        <w:rPr>
          <w:lang w:val="pt-BR"/>
        </w:rPr>
        <w:lastRenderedPageBreak/>
        <w:t xml:space="preserve">cronograma </w:t>
      </w:r>
    </w:p>
    <w:p w14:paraId="4F93D8E4" w14:textId="78594D93" w:rsidR="00F67711" w:rsidRDefault="00F67711" w:rsidP="00F67711"/>
    <w:p w14:paraId="1501FCC9" w14:textId="084B7294" w:rsidR="00F67711" w:rsidRDefault="00F67711" w:rsidP="00F67711"/>
    <w:p w14:paraId="51775D26" w14:textId="5DAA9C0A" w:rsidR="00F67711" w:rsidRPr="00F67711" w:rsidRDefault="00F67711" w:rsidP="00F67711">
      <w:r>
        <w:rPr>
          <w:sz w:val="22"/>
        </w:rPr>
        <w:t>R</w:t>
      </w:r>
      <w:r w:rsidRPr="003A4A90">
        <w:rPr>
          <w:sz w:val="22"/>
        </w:rPr>
        <w:t>elacionar todas as tarefas a serem cumpridas dentro de um determinado período do projeto, informando a data de início e fim, bem como sua a relação de dependência entre as atividades.</w:t>
      </w:r>
    </w:p>
    <w:sectPr w:rsidR="00F67711" w:rsidRPr="00F67711" w:rsidSect="0015526D">
      <w:headerReference w:type="default" r:id="rId8"/>
      <w:pgSz w:w="11907" w:h="16834" w:code="9"/>
      <w:pgMar w:top="1701" w:right="1140" w:bottom="1140" w:left="1701" w:header="1134" w:footer="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EBB7D" w14:textId="77777777" w:rsidR="008426E8" w:rsidRDefault="008426E8" w:rsidP="00086631">
      <w:pPr>
        <w:spacing w:line="240" w:lineRule="auto"/>
      </w:pPr>
      <w:r>
        <w:separator/>
      </w:r>
    </w:p>
  </w:endnote>
  <w:endnote w:type="continuationSeparator" w:id="0">
    <w:p w14:paraId="41C57A01" w14:textId="77777777" w:rsidR="008426E8" w:rsidRDefault="008426E8" w:rsidP="00086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81464" w14:textId="77777777" w:rsidR="008426E8" w:rsidRDefault="008426E8" w:rsidP="00086631">
      <w:pPr>
        <w:spacing w:line="240" w:lineRule="auto"/>
      </w:pPr>
      <w:r>
        <w:separator/>
      </w:r>
    </w:p>
  </w:footnote>
  <w:footnote w:type="continuationSeparator" w:id="0">
    <w:p w14:paraId="0A209D80" w14:textId="77777777" w:rsidR="008426E8" w:rsidRDefault="008426E8" w:rsidP="000866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4930152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46C9B69B" w14:textId="77777777" w:rsidR="00946AC5" w:rsidRPr="00E91DE0" w:rsidRDefault="00946AC5">
        <w:pPr>
          <w:pStyle w:val="Cabealho"/>
          <w:jc w:val="right"/>
          <w:rPr>
            <w:sz w:val="20"/>
            <w:szCs w:val="20"/>
          </w:rPr>
        </w:pPr>
        <w:r w:rsidRPr="00E91DE0">
          <w:rPr>
            <w:sz w:val="20"/>
            <w:szCs w:val="20"/>
          </w:rPr>
          <w:fldChar w:fldCharType="begin"/>
        </w:r>
        <w:r w:rsidRPr="00E91DE0">
          <w:rPr>
            <w:sz w:val="20"/>
            <w:szCs w:val="20"/>
          </w:rPr>
          <w:instrText>PAGE   \* MERGEFORMAT</w:instrText>
        </w:r>
        <w:r w:rsidRPr="00E91DE0">
          <w:rPr>
            <w:sz w:val="20"/>
            <w:szCs w:val="20"/>
          </w:rPr>
          <w:fldChar w:fldCharType="separate"/>
        </w:r>
        <w:r>
          <w:rPr>
            <w:noProof/>
            <w:sz w:val="20"/>
            <w:szCs w:val="20"/>
          </w:rPr>
          <w:t>19</w:t>
        </w:r>
        <w:r w:rsidRPr="00E91DE0">
          <w:rPr>
            <w:sz w:val="20"/>
            <w:szCs w:val="20"/>
          </w:rPr>
          <w:fldChar w:fldCharType="end"/>
        </w:r>
      </w:p>
    </w:sdtContent>
  </w:sdt>
  <w:p w14:paraId="436F3106" w14:textId="77777777" w:rsidR="00946AC5" w:rsidRDefault="00946AC5" w:rsidP="0094344B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6EEB"/>
    <w:multiLevelType w:val="hybridMultilevel"/>
    <w:tmpl w:val="FF142BEC"/>
    <w:lvl w:ilvl="0" w:tplc="6504D0A6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A6B4E"/>
    <w:multiLevelType w:val="hybridMultilevel"/>
    <w:tmpl w:val="ADA649A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B0D4168"/>
    <w:multiLevelType w:val="hybridMultilevel"/>
    <w:tmpl w:val="DB3635F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603BEE"/>
    <w:multiLevelType w:val="multilevel"/>
    <w:tmpl w:val="9BA0B0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DC5633E"/>
    <w:multiLevelType w:val="hybridMultilevel"/>
    <w:tmpl w:val="34CCFCE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9F90AA3"/>
    <w:multiLevelType w:val="multilevel"/>
    <w:tmpl w:val="64C2EE48"/>
    <w:lvl w:ilvl="0">
      <w:start w:val="1"/>
      <w:numFmt w:val="decimal"/>
      <w:lvlText w:val="%1"/>
      <w:lvlJc w:val="left"/>
      <w:pPr>
        <w:ind w:left="465" w:hanging="465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1">
      <w:start w:val="17"/>
      <w:numFmt w:val="decimal"/>
      <w:lvlText w:val="%1.%2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" w:eastAsiaTheme="minorHAnsi" w:hAnsi="Arial" w:hint="default"/>
        <w:color w:val="0563C1" w:themeColor="hyperlink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Arial" w:eastAsiaTheme="minorHAnsi" w:hAnsi="Arial" w:hint="default"/>
        <w:color w:val="0563C1" w:themeColor="hyperlink"/>
        <w:sz w:val="24"/>
        <w:u w:val="single"/>
      </w:rPr>
    </w:lvl>
  </w:abstractNum>
  <w:abstractNum w:abstractNumId="6" w15:restartNumberingAfterBreak="0">
    <w:nsid w:val="51DE6940"/>
    <w:multiLevelType w:val="hybridMultilevel"/>
    <w:tmpl w:val="E32CC4C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F767C4"/>
    <w:multiLevelType w:val="hybridMultilevel"/>
    <w:tmpl w:val="1E4A83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D"/>
    <w:rsid w:val="000012D4"/>
    <w:rsid w:val="00002B6B"/>
    <w:rsid w:val="00003D52"/>
    <w:rsid w:val="0000503D"/>
    <w:rsid w:val="00011C79"/>
    <w:rsid w:val="00020280"/>
    <w:rsid w:val="000226A1"/>
    <w:rsid w:val="000259CA"/>
    <w:rsid w:val="00026967"/>
    <w:rsid w:val="00027CEC"/>
    <w:rsid w:val="000307A3"/>
    <w:rsid w:val="00030A28"/>
    <w:rsid w:val="0004012F"/>
    <w:rsid w:val="00040F66"/>
    <w:rsid w:val="000468E0"/>
    <w:rsid w:val="00047D25"/>
    <w:rsid w:val="000516E4"/>
    <w:rsid w:val="000551FE"/>
    <w:rsid w:val="000566C4"/>
    <w:rsid w:val="00060034"/>
    <w:rsid w:val="00061F12"/>
    <w:rsid w:val="00063438"/>
    <w:rsid w:val="00064CA3"/>
    <w:rsid w:val="00064F66"/>
    <w:rsid w:val="0006657D"/>
    <w:rsid w:val="00071FAB"/>
    <w:rsid w:val="00072507"/>
    <w:rsid w:val="00081880"/>
    <w:rsid w:val="00082D28"/>
    <w:rsid w:val="00084855"/>
    <w:rsid w:val="000849CB"/>
    <w:rsid w:val="00086631"/>
    <w:rsid w:val="00086E6C"/>
    <w:rsid w:val="00087307"/>
    <w:rsid w:val="00090613"/>
    <w:rsid w:val="00091FB5"/>
    <w:rsid w:val="00092D1F"/>
    <w:rsid w:val="00094909"/>
    <w:rsid w:val="00095DDF"/>
    <w:rsid w:val="000970EF"/>
    <w:rsid w:val="000978B7"/>
    <w:rsid w:val="000A1393"/>
    <w:rsid w:val="000A316B"/>
    <w:rsid w:val="000A506C"/>
    <w:rsid w:val="000B1ACA"/>
    <w:rsid w:val="000B1AD5"/>
    <w:rsid w:val="000B320F"/>
    <w:rsid w:val="000B350D"/>
    <w:rsid w:val="000B73F4"/>
    <w:rsid w:val="000C2315"/>
    <w:rsid w:val="000C24A7"/>
    <w:rsid w:val="000C2989"/>
    <w:rsid w:val="000C2CFF"/>
    <w:rsid w:val="000C7BD1"/>
    <w:rsid w:val="000D0573"/>
    <w:rsid w:val="000D2A3A"/>
    <w:rsid w:val="000D33DC"/>
    <w:rsid w:val="000D5092"/>
    <w:rsid w:val="000E0F74"/>
    <w:rsid w:val="000E2173"/>
    <w:rsid w:val="000E2C76"/>
    <w:rsid w:val="000E3CB8"/>
    <w:rsid w:val="000E3FFC"/>
    <w:rsid w:val="000F0E4C"/>
    <w:rsid w:val="000F128F"/>
    <w:rsid w:val="000F1C18"/>
    <w:rsid w:val="000F72EA"/>
    <w:rsid w:val="00100A29"/>
    <w:rsid w:val="00101B36"/>
    <w:rsid w:val="00106B68"/>
    <w:rsid w:val="001106D2"/>
    <w:rsid w:val="00111DBC"/>
    <w:rsid w:val="0011482D"/>
    <w:rsid w:val="0011639F"/>
    <w:rsid w:val="00127518"/>
    <w:rsid w:val="001312AF"/>
    <w:rsid w:val="001321ED"/>
    <w:rsid w:val="00132403"/>
    <w:rsid w:val="001400CB"/>
    <w:rsid w:val="00140AFB"/>
    <w:rsid w:val="00141AD9"/>
    <w:rsid w:val="0014487D"/>
    <w:rsid w:val="0014610D"/>
    <w:rsid w:val="00147BA7"/>
    <w:rsid w:val="00155132"/>
    <w:rsid w:val="0015526D"/>
    <w:rsid w:val="00156519"/>
    <w:rsid w:val="0016668D"/>
    <w:rsid w:val="00167C21"/>
    <w:rsid w:val="00167C5F"/>
    <w:rsid w:val="00170D37"/>
    <w:rsid w:val="001777B9"/>
    <w:rsid w:val="00177E86"/>
    <w:rsid w:val="00180851"/>
    <w:rsid w:val="001826D6"/>
    <w:rsid w:val="001857B9"/>
    <w:rsid w:val="001918B7"/>
    <w:rsid w:val="001935BC"/>
    <w:rsid w:val="00194CD8"/>
    <w:rsid w:val="0019666C"/>
    <w:rsid w:val="00197235"/>
    <w:rsid w:val="0019740E"/>
    <w:rsid w:val="001A1304"/>
    <w:rsid w:val="001A198A"/>
    <w:rsid w:val="001A307B"/>
    <w:rsid w:val="001A5182"/>
    <w:rsid w:val="001B117B"/>
    <w:rsid w:val="001B1FCC"/>
    <w:rsid w:val="001B253D"/>
    <w:rsid w:val="001C01B8"/>
    <w:rsid w:val="001D0ACA"/>
    <w:rsid w:val="001D5C1D"/>
    <w:rsid w:val="001E304C"/>
    <w:rsid w:val="001E4828"/>
    <w:rsid w:val="001F5C81"/>
    <w:rsid w:val="002002D5"/>
    <w:rsid w:val="002014A3"/>
    <w:rsid w:val="002034AC"/>
    <w:rsid w:val="002045E0"/>
    <w:rsid w:val="00210996"/>
    <w:rsid w:val="00222380"/>
    <w:rsid w:val="0022239B"/>
    <w:rsid w:val="002231C3"/>
    <w:rsid w:val="002246FD"/>
    <w:rsid w:val="002267DB"/>
    <w:rsid w:val="002351CF"/>
    <w:rsid w:val="00236BC4"/>
    <w:rsid w:val="00240822"/>
    <w:rsid w:val="00240CC7"/>
    <w:rsid w:val="002411C4"/>
    <w:rsid w:val="00242F40"/>
    <w:rsid w:val="00244521"/>
    <w:rsid w:val="002448CA"/>
    <w:rsid w:val="00246091"/>
    <w:rsid w:val="00251C31"/>
    <w:rsid w:val="00252C73"/>
    <w:rsid w:val="0025507B"/>
    <w:rsid w:val="002565B3"/>
    <w:rsid w:val="00261B08"/>
    <w:rsid w:val="00262EDA"/>
    <w:rsid w:val="00265671"/>
    <w:rsid w:val="00271B6B"/>
    <w:rsid w:val="00276F0E"/>
    <w:rsid w:val="00285111"/>
    <w:rsid w:val="0028535E"/>
    <w:rsid w:val="00291041"/>
    <w:rsid w:val="00292A8B"/>
    <w:rsid w:val="00297A02"/>
    <w:rsid w:val="00297FE9"/>
    <w:rsid w:val="002A4DBD"/>
    <w:rsid w:val="002A5563"/>
    <w:rsid w:val="002B63A2"/>
    <w:rsid w:val="002B78A8"/>
    <w:rsid w:val="002C32CF"/>
    <w:rsid w:val="002C5A03"/>
    <w:rsid w:val="002C689A"/>
    <w:rsid w:val="002D021F"/>
    <w:rsid w:val="002D4AE7"/>
    <w:rsid w:val="002D5879"/>
    <w:rsid w:val="002D6603"/>
    <w:rsid w:val="002E03AE"/>
    <w:rsid w:val="002E25A3"/>
    <w:rsid w:val="002E25BF"/>
    <w:rsid w:val="002E6E0E"/>
    <w:rsid w:val="002E7F35"/>
    <w:rsid w:val="002F22AE"/>
    <w:rsid w:val="002F33BC"/>
    <w:rsid w:val="002F4B09"/>
    <w:rsid w:val="002F6AC1"/>
    <w:rsid w:val="002F6F7E"/>
    <w:rsid w:val="003014F1"/>
    <w:rsid w:val="00304B07"/>
    <w:rsid w:val="00304EDD"/>
    <w:rsid w:val="00305ACC"/>
    <w:rsid w:val="00307C0D"/>
    <w:rsid w:val="003113B5"/>
    <w:rsid w:val="00312322"/>
    <w:rsid w:val="0032231D"/>
    <w:rsid w:val="00322351"/>
    <w:rsid w:val="003226BE"/>
    <w:rsid w:val="00325C1C"/>
    <w:rsid w:val="00331491"/>
    <w:rsid w:val="00333490"/>
    <w:rsid w:val="003349D0"/>
    <w:rsid w:val="0034021A"/>
    <w:rsid w:val="00341C6F"/>
    <w:rsid w:val="00341FE0"/>
    <w:rsid w:val="003423FA"/>
    <w:rsid w:val="00343D69"/>
    <w:rsid w:val="00345898"/>
    <w:rsid w:val="0035034D"/>
    <w:rsid w:val="00350676"/>
    <w:rsid w:val="00351C66"/>
    <w:rsid w:val="00356BAC"/>
    <w:rsid w:val="00357746"/>
    <w:rsid w:val="0035784C"/>
    <w:rsid w:val="0036555F"/>
    <w:rsid w:val="003739E6"/>
    <w:rsid w:val="00374FED"/>
    <w:rsid w:val="00375B81"/>
    <w:rsid w:val="00377747"/>
    <w:rsid w:val="00377DC8"/>
    <w:rsid w:val="00380057"/>
    <w:rsid w:val="00382B59"/>
    <w:rsid w:val="003845BC"/>
    <w:rsid w:val="00385766"/>
    <w:rsid w:val="00385982"/>
    <w:rsid w:val="003872EA"/>
    <w:rsid w:val="0039302F"/>
    <w:rsid w:val="00393A12"/>
    <w:rsid w:val="00394166"/>
    <w:rsid w:val="00395027"/>
    <w:rsid w:val="003964EE"/>
    <w:rsid w:val="00397548"/>
    <w:rsid w:val="003A164B"/>
    <w:rsid w:val="003A40D6"/>
    <w:rsid w:val="003B237B"/>
    <w:rsid w:val="003B5B89"/>
    <w:rsid w:val="003C1DE8"/>
    <w:rsid w:val="003C1E3D"/>
    <w:rsid w:val="003C2013"/>
    <w:rsid w:val="003C3C7E"/>
    <w:rsid w:val="003C697B"/>
    <w:rsid w:val="003C6D9A"/>
    <w:rsid w:val="003C7C9D"/>
    <w:rsid w:val="003D4D07"/>
    <w:rsid w:val="003D5631"/>
    <w:rsid w:val="003D57F6"/>
    <w:rsid w:val="003D5AFA"/>
    <w:rsid w:val="003D5B23"/>
    <w:rsid w:val="003D75EC"/>
    <w:rsid w:val="003E0235"/>
    <w:rsid w:val="003E1120"/>
    <w:rsid w:val="003E4071"/>
    <w:rsid w:val="003E59D9"/>
    <w:rsid w:val="003F00BC"/>
    <w:rsid w:val="003F6C1D"/>
    <w:rsid w:val="00401397"/>
    <w:rsid w:val="004059EF"/>
    <w:rsid w:val="00407D8E"/>
    <w:rsid w:val="004101B6"/>
    <w:rsid w:val="0041109E"/>
    <w:rsid w:val="004204F9"/>
    <w:rsid w:val="00420C46"/>
    <w:rsid w:val="00421D0D"/>
    <w:rsid w:val="004225C5"/>
    <w:rsid w:val="00423232"/>
    <w:rsid w:val="004257A0"/>
    <w:rsid w:val="00426425"/>
    <w:rsid w:val="00427FBB"/>
    <w:rsid w:val="0043519A"/>
    <w:rsid w:val="0043675B"/>
    <w:rsid w:val="00440540"/>
    <w:rsid w:val="004425EE"/>
    <w:rsid w:val="0044368D"/>
    <w:rsid w:val="004441E1"/>
    <w:rsid w:val="00445FA6"/>
    <w:rsid w:val="00446759"/>
    <w:rsid w:val="00451B0E"/>
    <w:rsid w:val="00452B06"/>
    <w:rsid w:val="004547D6"/>
    <w:rsid w:val="0045592A"/>
    <w:rsid w:val="004564D9"/>
    <w:rsid w:val="00461067"/>
    <w:rsid w:val="00463F7E"/>
    <w:rsid w:val="00480D3B"/>
    <w:rsid w:val="004815A6"/>
    <w:rsid w:val="00484E99"/>
    <w:rsid w:val="0049200E"/>
    <w:rsid w:val="00492433"/>
    <w:rsid w:val="00494C18"/>
    <w:rsid w:val="00496355"/>
    <w:rsid w:val="004A58D1"/>
    <w:rsid w:val="004A6F3E"/>
    <w:rsid w:val="004A7D15"/>
    <w:rsid w:val="004B17B0"/>
    <w:rsid w:val="004B1F30"/>
    <w:rsid w:val="004B31E9"/>
    <w:rsid w:val="004B4A45"/>
    <w:rsid w:val="004B4C93"/>
    <w:rsid w:val="004B7193"/>
    <w:rsid w:val="004B71A1"/>
    <w:rsid w:val="004C2C42"/>
    <w:rsid w:val="004C2F12"/>
    <w:rsid w:val="004C4A66"/>
    <w:rsid w:val="004C4BC0"/>
    <w:rsid w:val="004D2139"/>
    <w:rsid w:val="004D2A8D"/>
    <w:rsid w:val="004D3DEC"/>
    <w:rsid w:val="004D4342"/>
    <w:rsid w:val="004D7769"/>
    <w:rsid w:val="004E259D"/>
    <w:rsid w:val="004E381D"/>
    <w:rsid w:val="004F04B8"/>
    <w:rsid w:val="004F41DC"/>
    <w:rsid w:val="004F6027"/>
    <w:rsid w:val="004F6338"/>
    <w:rsid w:val="00501B3A"/>
    <w:rsid w:val="005045FD"/>
    <w:rsid w:val="00507BAC"/>
    <w:rsid w:val="005160DA"/>
    <w:rsid w:val="00522059"/>
    <w:rsid w:val="0053799C"/>
    <w:rsid w:val="0054072E"/>
    <w:rsid w:val="00542C9D"/>
    <w:rsid w:val="00543946"/>
    <w:rsid w:val="005451DA"/>
    <w:rsid w:val="00557FE3"/>
    <w:rsid w:val="0056255C"/>
    <w:rsid w:val="00563B63"/>
    <w:rsid w:val="00564E2B"/>
    <w:rsid w:val="00565C4D"/>
    <w:rsid w:val="00566190"/>
    <w:rsid w:val="00570F37"/>
    <w:rsid w:val="00580071"/>
    <w:rsid w:val="0058614C"/>
    <w:rsid w:val="005901AD"/>
    <w:rsid w:val="005916A6"/>
    <w:rsid w:val="00591960"/>
    <w:rsid w:val="00591C07"/>
    <w:rsid w:val="00593561"/>
    <w:rsid w:val="00597FBE"/>
    <w:rsid w:val="005A1B54"/>
    <w:rsid w:val="005A2C89"/>
    <w:rsid w:val="005A2DB1"/>
    <w:rsid w:val="005A763B"/>
    <w:rsid w:val="005A7974"/>
    <w:rsid w:val="005B011E"/>
    <w:rsid w:val="005B02B1"/>
    <w:rsid w:val="005B4B48"/>
    <w:rsid w:val="005B4D40"/>
    <w:rsid w:val="005B4E35"/>
    <w:rsid w:val="005C57F1"/>
    <w:rsid w:val="005C6883"/>
    <w:rsid w:val="005D2D56"/>
    <w:rsid w:val="005E1230"/>
    <w:rsid w:val="005E1742"/>
    <w:rsid w:val="005E1AF8"/>
    <w:rsid w:val="005F15B0"/>
    <w:rsid w:val="005F3820"/>
    <w:rsid w:val="005F6F9C"/>
    <w:rsid w:val="005F735F"/>
    <w:rsid w:val="00600C50"/>
    <w:rsid w:val="00601447"/>
    <w:rsid w:val="006015A3"/>
    <w:rsid w:val="00602B0D"/>
    <w:rsid w:val="00603E98"/>
    <w:rsid w:val="0060700C"/>
    <w:rsid w:val="006078DF"/>
    <w:rsid w:val="00607FC3"/>
    <w:rsid w:val="00617924"/>
    <w:rsid w:val="00617FCF"/>
    <w:rsid w:val="0062481E"/>
    <w:rsid w:val="00627672"/>
    <w:rsid w:val="00631E05"/>
    <w:rsid w:val="00632FF5"/>
    <w:rsid w:val="0063446E"/>
    <w:rsid w:val="006348C6"/>
    <w:rsid w:val="006419C1"/>
    <w:rsid w:val="00643128"/>
    <w:rsid w:val="00644741"/>
    <w:rsid w:val="00644950"/>
    <w:rsid w:val="0064515C"/>
    <w:rsid w:val="0065081F"/>
    <w:rsid w:val="0065520B"/>
    <w:rsid w:val="00664938"/>
    <w:rsid w:val="00664FC9"/>
    <w:rsid w:val="0066620B"/>
    <w:rsid w:val="006676B7"/>
    <w:rsid w:val="00667A1F"/>
    <w:rsid w:val="0067349E"/>
    <w:rsid w:val="00676C47"/>
    <w:rsid w:val="00676FE7"/>
    <w:rsid w:val="00682236"/>
    <w:rsid w:val="00682A21"/>
    <w:rsid w:val="006879C3"/>
    <w:rsid w:val="0069237F"/>
    <w:rsid w:val="00693B37"/>
    <w:rsid w:val="00694767"/>
    <w:rsid w:val="00694790"/>
    <w:rsid w:val="00694F51"/>
    <w:rsid w:val="006963D8"/>
    <w:rsid w:val="00696F92"/>
    <w:rsid w:val="006A0E85"/>
    <w:rsid w:val="006A6FC2"/>
    <w:rsid w:val="006A70D3"/>
    <w:rsid w:val="006B2484"/>
    <w:rsid w:val="006B2718"/>
    <w:rsid w:val="006B3E16"/>
    <w:rsid w:val="006C2F9B"/>
    <w:rsid w:val="006C3093"/>
    <w:rsid w:val="006C7655"/>
    <w:rsid w:val="006D0900"/>
    <w:rsid w:val="006D67D0"/>
    <w:rsid w:val="006E0239"/>
    <w:rsid w:val="006E2674"/>
    <w:rsid w:val="006E6401"/>
    <w:rsid w:val="007020F2"/>
    <w:rsid w:val="007039C3"/>
    <w:rsid w:val="007041D3"/>
    <w:rsid w:val="00706D9F"/>
    <w:rsid w:val="007111A5"/>
    <w:rsid w:val="00712AFF"/>
    <w:rsid w:val="00714E4B"/>
    <w:rsid w:val="0071590B"/>
    <w:rsid w:val="00716673"/>
    <w:rsid w:val="00723A4C"/>
    <w:rsid w:val="007254C9"/>
    <w:rsid w:val="00725A51"/>
    <w:rsid w:val="00725C53"/>
    <w:rsid w:val="00730E2A"/>
    <w:rsid w:val="007315EA"/>
    <w:rsid w:val="0073324B"/>
    <w:rsid w:val="00735128"/>
    <w:rsid w:val="007408E3"/>
    <w:rsid w:val="007416E5"/>
    <w:rsid w:val="00742BF7"/>
    <w:rsid w:val="007433AD"/>
    <w:rsid w:val="00753358"/>
    <w:rsid w:val="00760F63"/>
    <w:rsid w:val="0076152E"/>
    <w:rsid w:val="00765E11"/>
    <w:rsid w:val="00766E5F"/>
    <w:rsid w:val="007712B8"/>
    <w:rsid w:val="0077270A"/>
    <w:rsid w:val="00776DE1"/>
    <w:rsid w:val="00777009"/>
    <w:rsid w:val="00777FD3"/>
    <w:rsid w:val="0078052E"/>
    <w:rsid w:val="00780FF0"/>
    <w:rsid w:val="00781084"/>
    <w:rsid w:val="007855FC"/>
    <w:rsid w:val="00785756"/>
    <w:rsid w:val="00790A8B"/>
    <w:rsid w:val="00793DAB"/>
    <w:rsid w:val="007A0239"/>
    <w:rsid w:val="007A089E"/>
    <w:rsid w:val="007A19AE"/>
    <w:rsid w:val="007A2DB3"/>
    <w:rsid w:val="007A33C8"/>
    <w:rsid w:val="007A7189"/>
    <w:rsid w:val="007B1507"/>
    <w:rsid w:val="007B5149"/>
    <w:rsid w:val="007C2ABD"/>
    <w:rsid w:val="007D4499"/>
    <w:rsid w:val="007D4D6B"/>
    <w:rsid w:val="007D72D8"/>
    <w:rsid w:val="007D7F5A"/>
    <w:rsid w:val="007E0F97"/>
    <w:rsid w:val="007E2260"/>
    <w:rsid w:val="007E29BE"/>
    <w:rsid w:val="007E510A"/>
    <w:rsid w:val="007F03B4"/>
    <w:rsid w:val="007F4565"/>
    <w:rsid w:val="007F4A17"/>
    <w:rsid w:val="00801325"/>
    <w:rsid w:val="008048E5"/>
    <w:rsid w:val="008060E3"/>
    <w:rsid w:val="00807877"/>
    <w:rsid w:val="00811587"/>
    <w:rsid w:val="00812421"/>
    <w:rsid w:val="008131EF"/>
    <w:rsid w:val="008167FB"/>
    <w:rsid w:val="00821C34"/>
    <w:rsid w:val="00822F49"/>
    <w:rsid w:val="00823B04"/>
    <w:rsid w:val="00826E8F"/>
    <w:rsid w:val="00834000"/>
    <w:rsid w:val="00835B18"/>
    <w:rsid w:val="008377E1"/>
    <w:rsid w:val="008417D1"/>
    <w:rsid w:val="008426E8"/>
    <w:rsid w:val="00842E91"/>
    <w:rsid w:val="00847534"/>
    <w:rsid w:val="00850990"/>
    <w:rsid w:val="00850CC0"/>
    <w:rsid w:val="00855146"/>
    <w:rsid w:val="00856CA3"/>
    <w:rsid w:val="00861194"/>
    <w:rsid w:val="00870D98"/>
    <w:rsid w:val="0087110D"/>
    <w:rsid w:val="008718F7"/>
    <w:rsid w:val="00871F8C"/>
    <w:rsid w:val="0087477D"/>
    <w:rsid w:val="00875192"/>
    <w:rsid w:val="00876ABF"/>
    <w:rsid w:val="00883060"/>
    <w:rsid w:val="0089155B"/>
    <w:rsid w:val="008926DF"/>
    <w:rsid w:val="0089544F"/>
    <w:rsid w:val="008A4987"/>
    <w:rsid w:val="008A7EC1"/>
    <w:rsid w:val="008B1F70"/>
    <w:rsid w:val="008B2213"/>
    <w:rsid w:val="008B4584"/>
    <w:rsid w:val="008B5581"/>
    <w:rsid w:val="008C13ED"/>
    <w:rsid w:val="008C1614"/>
    <w:rsid w:val="008C17B2"/>
    <w:rsid w:val="008C7C0C"/>
    <w:rsid w:val="008D35EC"/>
    <w:rsid w:val="008D5333"/>
    <w:rsid w:val="008E14CF"/>
    <w:rsid w:val="008E2080"/>
    <w:rsid w:val="008E3F8A"/>
    <w:rsid w:val="008F2923"/>
    <w:rsid w:val="00902667"/>
    <w:rsid w:val="00902A5A"/>
    <w:rsid w:val="00906083"/>
    <w:rsid w:val="0092343A"/>
    <w:rsid w:val="00923F47"/>
    <w:rsid w:val="00925A67"/>
    <w:rsid w:val="00926233"/>
    <w:rsid w:val="009265A8"/>
    <w:rsid w:val="00927538"/>
    <w:rsid w:val="00931E03"/>
    <w:rsid w:val="00936C65"/>
    <w:rsid w:val="009378A8"/>
    <w:rsid w:val="00940528"/>
    <w:rsid w:val="009405B0"/>
    <w:rsid w:val="0094315E"/>
    <w:rsid w:val="0094344B"/>
    <w:rsid w:val="0094416A"/>
    <w:rsid w:val="0094577C"/>
    <w:rsid w:val="00945994"/>
    <w:rsid w:val="00946AC5"/>
    <w:rsid w:val="00950509"/>
    <w:rsid w:val="009559A3"/>
    <w:rsid w:val="00960742"/>
    <w:rsid w:val="009621BD"/>
    <w:rsid w:val="00962287"/>
    <w:rsid w:val="00962809"/>
    <w:rsid w:val="009654A2"/>
    <w:rsid w:val="0096583D"/>
    <w:rsid w:val="009734FF"/>
    <w:rsid w:val="0097431A"/>
    <w:rsid w:val="00975802"/>
    <w:rsid w:val="00977326"/>
    <w:rsid w:val="00977F5C"/>
    <w:rsid w:val="009845F3"/>
    <w:rsid w:val="0098742F"/>
    <w:rsid w:val="009912FB"/>
    <w:rsid w:val="009A1AA0"/>
    <w:rsid w:val="009A4A1C"/>
    <w:rsid w:val="009A643E"/>
    <w:rsid w:val="009A7EA2"/>
    <w:rsid w:val="009B21E0"/>
    <w:rsid w:val="009B25AF"/>
    <w:rsid w:val="009B375D"/>
    <w:rsid w:val="009B5653"/>
    <w:rsid w:val="009B70A8"/>
    <w:rsid w:val="009B7440"/>
    <w:rsid w:val="009C1EED"/>
    <w:rsid w:val="009C323B"/>
    <w:rsid w:val="009C47B8"/>
    <w:rsid w:val="009C76CC"/>
    <w:rsid w:val="009E0E30"/>
    <w:rsid w:val="009E151E"/>
    <w:rsid w:val="009E7FE5"/>
    <w:rsid w:val="009F2F1C"/>
    <w:rsid w:val="009F3CED"/>
    <w:rsid w:val="00A00789"/>
    <w:rsid w:val="00A013E8"/>
    <w:rsid w:val="00A06DBB"/>
    <w:rsid w:val="00A11348"/>
    <w:rsid w:val="00A12281"/>
    <w:rsid w:val="00A14F5F"/>
    <w:rsid w:val="00A15A17"/>
    <w:rsid w:val="00A2158A"/>
    <w:rsid w:val="00A26CD4"/>
    <w:rsid w:val="00A318A8"/>
    <w:rsid w:val="00A44DDE"/>
    <w:rsid w:val="00A468F9"/>
    <w:rsid w:val="00A46B23"/>
    <w:rsid w:val="00A52B5B"/>
    <w:rsid w:val="00A56FB2"/>
    <w:rsid w:val="00A61A3F"/>
    <w:rsid w:val="00A63267"/>
    <w:rsid w:val="00A7413C"/>
    <w:rsid w:val="00A75E27"/>
    <w:rsid w:val="00A774B3"/>
    <w:rsid w:val="00A82429"/>
    <w:rsid w:val="00A8407F"/>
    <w:rsid w:val="00A85CC0"/>
    <w:rsid w:val="00A87130"/>
    <w:rsid w:val="00A90799"/>
    <w:rsid w:val="00A942FC"/>
    <w:rsid w:val="00A94994"/>
    <w:rsid w:val="00A974BE"/>
    <w:rsid w:val="00AA19FD"/>
    <w:rsid w:val="00AA1B6A"/>
    <w:rsid w:val="00AA45ED"/>
    <w:rsid w:val="00AA5C98"/>
    <w:rsid w:val="00AB5EB5"/>
    <w:rsid w:val="00AC21E6"/>
    <w:rsid w:val="00AC586F"/>
    <w:rsid w:val="00AC71A8"/>
    <w:rsid w:val="00AD0A31"/>
    <w:rsid w:val="00AD1F03"/>
    <w:rsid w:val="00AD2141"/>
    <w:rsid w:val="00AD32A3"/>
    <w:rsid w:val="00AD3583"/>
    <w:rsid w:val="00AD6990"/>
    <w:rsid w:val="00AE062A"/>
    <w:rsid w:val="00AE3BFE"/>
    <w:rsid w:val="00AE4BCC"/>
    <w:rsid w:val="00AE6702"/>
    <w:rsid w:val="00AE6D53"/>
    <w:rsid w:val="00AE7210"/>
    <w:rsid w:val="00AF71CF"/>
    <w:rsid w:val="00AF7BC5"/>
    <w:rsid w:val="00B00029"/>
    <w:rsid w:val="00B000B6"/>
    <w:rsid w:val="00B00200"/>
    <w:rsid w:val="00B019F9"/>
    <w:rsid w:val="00B01EA8"/>
    <w:rsid w:val="00B03FFE"/>
    <w:rsid w:val="00B051A4"/>
    <w:rsid w:val="00B0531D"/>
    <w:rsid w:val="00B05E9C"/>
    <w:rsid w:val="00B06E5A"/>
    <w:rsid w:val="00B075C8"/>
    <w:rsid w:val="00B10F22"/>
    <w:rsid w:val="00B119A2"/>
    <w:rsid w:val="00B1297C"/>
    <w:rsid w:val="00B12F1B"/>
    <w:rsid w:val="00B17453"/>
    <w:rsid w:val="00B20824"/>
    <w:rsid w:val="00B208C8"/>
    <w:rsid w:val="00B22831"/>
    <w:rsid w:val="00B22878"/>
    <w:rsid w:val="00B2398D"/>
    <w:rsid w:val="00B24648"/>
    <w:rsid w:val="00B2700E"/>
    <w:rsid w:val="00B274AA"/>
    <w:rsid w:val="00B27FCD"/>
    <w:rsid w:val="00B323CF"/>
    <w:rsid w:val="00B40551"/>
    <w:rsid w:val="00B50109"/>
    <w:rsid w:val="00B61D80"/>
    <w:rsid w:val="00B66B1B"/>
    <w:rsid w:val="00B673E1"/>
    <w:rsid w:val="00B711BC"/>
    <w:rsid w:val="00B75115"/>
    <w:rsid w:val="00B83031"/>
    <w:rsid w:val="00B92809"/>
    <w:rsid w:val="00B953D0"/>
    <w:rsid w:val="00BB03B8"/>
    <w:rsid w:val="00BB1665"/>
    <w:rsid w:val="00BB37CE"/>
    <w:rsid w:val="00BB68A2"/>
    <w:rsid w:val="00BB735C"/>
    <w:rsid w:val="00BC1E8D"/>
    <w:rsid w:val="00BC4284"/>
    <w:rsid w:val="00BC751D"/>
    <w:rsid w:val="00BD1175"/>
    <w:rsid w:val="00BD1EF5"/>
    <w:rsid w:val="00BD324C"/>
    <w:rsid w:val="00BE1BB0"/>
    <w:rsid w:val="00BE2486"/>
    <w:rsid w:val="00BE36B1"/>
    <w:rsid w:val="00BE4152"/>
    <w:rsid w:val="00BE6895"/>
    <w:rsid w:val="00BF184A"/>
    <w:rsid w:val="00BF556E"/>
    <w:rsid w:val="00C03AC2"/>
    <w:rsid w:val="00C04948"/>
    <w:rsid w:val="00C04C2E"/>
    <w:rsid w:val="00C10A4A"/>
    <w:rsid w:val="00C1659D"/>
    <w:rsid w:val="00C168E5"/>
    <w:rsid w:val="00C32947"/>
    <w:rsid w:val="00C34784"/>
    <w:rsid w:val="00C347C5"/>
    <w:rsid w:val="00C36CCE"/>
    <w:rsid w:val="00C40F19"/>
    <w:rsid w:val="00C478CE"/>
    <w:rsid w:val="00C4796B"/>
    <w:rsid w:val="00C55AAB"/>
    <w:rsid w:val="00C615D5"/>
    <w:rsid w:val="00C62D25"/>
    <w:rsid w:val="00C6418B"/>
    <w:rsid w:val="00C64F9C"/>
    <w:rsid w:val="00C72E2B"/>
    <w:rsid w:val="00C73CE7"/>
    <w:rsid w:val="00C75CC7"/>
    <w:rsid w:val="00C77D09"/>
    <w:rsid w:val="00C82BDB"/>
    <w:rsid w:val="00C83069"/>
    <w:rsid w:val="00C84AD2"/>
    <w:rsid w:val="00C85F42"/>
    <w:rsid w:val="00C872C8"/>
    <w:rsid w:val="00C87500"/>
    <w:rsid w:val="00C90EC1"/>
    <w:rsid w:val="00C91A24"/>
    <w:rsid w:val="00C967C2"/>
    <w:rsid w:val="00CA7000"/>
    <w:rsid w:val="00CA75A9"/>
    <w:rsid w:val="00CB18AE"/>
    <w:rsid w:val="00CB3361"/>
    <w:rsid w:val="00CC5199"/>
    <w:rsid w:val="00CC5594"/>
    <w:rsid w:val="00CC73A1"/>
    <w:rsid w:val="00CD19B9"/>
    <w:rsid w:val="00CD3305"/>
    <w:rsid w:val="00CD410D"/>
    <w:rsid w:val="00CD4808"/>
    <w:rsid w:val="00CD6AF8"/>
    <w:rsid w:val="00CF3C75"/>
    <w:rsid w:val="00CF4A67"/>
    <w:rsid w:val="00CF5C55"/>
    <w:rsid w:val="00CF6782"/>
    <w:rsid w:val="00D036EF"/>
    <w:rsid w:val="00D05080"/>
    <w:rsid w:val="00D1168E"/>
    <w:rsid w:val="00D12858"/>
    <w:rsid w:val="00D15EF2"/>
    <w:rsid w:val="00D17BFF"/>
    <w:rsid w:val="00D20977"/>
    <w:rsid w:val="00D2285E"/>
    <w:rsid w:val="00D23605"/>
    <w:rsid w:val="00D31C14"/>
    <w:rsid w:val="00D35027"/>
    <w:rsid w:val="00D440AD"/>
    <w:rsid w:val="00D44F60"/>
    <w:rsid w:val="00D45598"/>
    <w:rsid w:val="00D51727"/>
    <w:rsid w:val="00D5332D"/>
    <w:rsid w:val="00D5351E"/>
    <w:rsid w:val="00D53C63"/>
    <w:rsid w:val="00D548A0"/>
    <w:rsid w:val="00D56E0B"/>
    <w:rsid w:val="00D60E15"/>
    <w:rsid w:val="00D654E7"/>
    <w:rsid w:val="00D65A1D"/>
    <w:rsid w:val="00D66A75"/>
    <w:rsid w:val="00D6704B"/>
    <w:rsid w:val="00D6707A"/>
    <w:rsid w:val="00D7011F"/>
    <w:rsid w:val="00D712D1"/>
    <w:rsid w:val="00D767BC"/>
    <w:rsid w:val="00D83BB1"/>
    <w:rsid w:val="00D87694"/>
    <w:rsid w:val="00D93A4C"/>
    <w:rsid w:val="00DA338E"/>
    <w:rsid w:val="00DA6E85"/>
    <w:rsid w:val="00DB519A"/>
    <w:rsid w:val="00DB71A3"/>
    <w:rsid w:val="00DD1AA5"/>
    <w:rsid w:val="00DD2A20"/>
    <w:rsid w:val="00DD56CD"/>
    <w:rsid w:val="00DE167E"/>
    <w:rsid w:val="00DE3173"/>
    <w:rsid w:val="00DE3526"/>
    <w:rsid w:val="00DE6556"/>
    <w:rsid w:val="00DE6ACB"/>
    <w:rsid w:val="00DF0475"/>
    <w:rsid w:val="00DF0BD7"/>
    <w:rsid w:val="00E036A0"/>
    <w:rsid w:val="00E0563F"/>
    <w:rsid w:val="00E05A13"/>
    <w:rsid w:val="00E10FC3"/>
    <w:rsid w:val="00E1213B"/>
    <w:rsid w:val="00E1320D"/>
    <w:rsid w:val="00E1524A"/>
    <w:rsid w:val="00E20EBF"/>
    <w:rsid w:val="00E2205D"/>
    <w:rsid w:val="00E2370B"/>
    <w:rsid w:val="00E25B30"/>
    <w:rsid w:val="00E270E9"/>
    <w:rsid w:val="00E305AF"/>
    <w:rsid w:val="00E307BF"/>
    <w:rsid w:val="00E3242F"/>
    <w:rsid w:val="00E342C4"/>
    <w:rsid w:val="00E351DC"/>
    <w:rsid w:val="00E35346"/>
    <w:rsid w:val="00E36C41"/>
    <w:rsid w:val="00E409F1"/>
    <w:rsid w:val="00E41497"/>
    <w:rsid w:val="00E45163"/>
    <w:rsid w:val="00E4531E"/>
    <w:rsid w:val="00E47831"/>
    <w:rsid w:val="00E50F7F"/>
    <w:rsid w:val="00E51B8C"/>
    <w:rsid w:val="00E56983"/>
    <w:rsid w:val="00E606B3"/>
    <w:rsid w:val="00E63612"/>
    <w:rsid w:val="00E63D26"/>
    <w:rsid w:val="00E6468E"/>
    <w:rsid w:val="00E67B96"/>
    <w:rsid w:val="00E71C5E"/>
    <w:rsid w:val="00E745C3"/>
    <w:rsid w:val="00E75B3D"/>
    <w:rsid w:val="00E76579"/>
    <w:rsid w:val="00E8262E"/>
    <w:rsid w:val="00E83110"/>
    <w:rsid w:val="00E91DE0"/>
    <w:rsid w:val="00E927A9"/>
    <w:rsid w:val="00E92CA0"/>
    <w:rsid w:val="00E93745"/>
    <w:rsid w:val="00E955DF"/>
    <w:rsid w:val="00EA1580"/>
    <w:rsid w:val="00EA3431"/>
    <w:rsid w:val="00EB2CA3"/>
    <w:rsid w:val="00EB2FD3"/>
    <w:rsid w:val="00EB5D49"/>
    <w:rsid w:val="00EB5F15"/>
    <w:rsid w:val="00EB615D"/>
    <w:rsid w:val="00EB6540"/>
    <w:rsid w:val="00EC259C"/>
    <w:rsid w:val="00ED00D2"/>
    <w:rsid w:val="00ED1E8C"/>
    <w:rsid w:val="00ED2D7B"/>
    <w:rsid w:val="00ED5E77"/>
    <w:rsid w:val="00ED6999"/>
    <w:rsid w:val="00EE2201"/>
    <w:rsid w:val="00EE5580"/>
    <w:rsid w:val="00EF065F"/>
    <w:rsid w:val="00EF13DE"/>
    <w:rsid w:val="00EF1D42"/>
    <w:rsid w:val="00EF2ECC"/>
    <w:rsid w:val="00EF3077"/>
    <w:rsid w:val="00EF3604"/>
    <w:rsid w:val="00EF3DD5"/>
    <w:rsid w:val="00EF5751"/>
    <w:rsid w:val="00EF60D5"/>
    <w:rsid w:val="00EF6AB3"/>
    <w:rsid w:val="00EF73BE"/>
    <w:rsid w:val="00F0054E"/>
    <w:rsid w:val="00F01C5D"/>
    <w:rsid w:val="00F02A46"/>
    <w:rsid w:val="00F03181"/>
    <w:rsid w:val="00F12548"/>
    <w:rsid w:val="00F132DD"/>
    <w:rsid w:val="00F15195"/>
    <w:rsid w:val="00F16897"/>
    <w:rsid w:val="00F20325"/>
    <w:rsid w:val="00F2050E"/>
    <w:rsid w:val="00F2078A"/>
    <w:rsid w:val="00F20CFA"/>
    <w:rsid w:val="00F20D25"/>
    <w:rsid w:val="00F21205"/>
    <w:rsid w:val="00F32249"/>
    <w:rsid w:val="00F339DA"/>
    <w:rsid w:val="00F42DD3"/>
    <w:rsid w:val="00F457C9"/>
    <w:rsid w:val="00F5545F"/>
    <w:rsid w:val="00F603DD"/>
    <w:rsid w:val="00F604B8"/>
    <w:rsid w:val="00F61DBD"/>
    <w:rsid w:val="00F62533"/>
    <w:rsid w:val="00F67711"/>
    <w:rsid w:val="00F74E37"/>
    <w:rsid w:val="00F7568B"/>
    <w:rsid w:val="00F81906"/>
    <w:rsid w:val="00F85373"/>
    <w:rsid w:val="00F87404"/>
    <w:rsid w:val="00F92433"/>
    <w:rsid w:val="00F97514"/>
    <w:rsid w:val="00FA0224"/>
    <w:rsid w:val="00FA10D0"/>
    <w:rsid w:val="00FA1C6F"/>
    <w:rsid w:val="00FA4282"/>
    <w:rsid w:val="00FA5D19"/>
    <w:rsid w:val="00FB019A"/>
    <w:rsid w:val="00FB04E4"/>
    <w:rsid w:val="00FB10E3"/>
    <w:rsid w:val="00FB200C"/>
    <w:rsid w:val="00FB30EE"/>
    <w:rsid w:val="00FB46F7"/>
    <w:rsid w:val="00FB5625"/>
    <w:rsid w:val="00FC34FC"/>
    <w:rsid w:val="00FC593C"/>
    <w:rsid w:val="00FC670E"/>
    <w:rsid w:val="00FC6B68"/>
    <w:rsid w:val="00FC7FB3"/>
    <w:rsid w:val="00FD02AB"/>
    <w:rsid w:val="00FD266D"/>
    <w:rsid w:val="00FD27A8"/>
    <w:rsid w:val="00FE4D8F"/>
    <w:rsid w:val="00FE74FB"/>
    <w:rsid w:val="00FF207A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42058"/>
  <w15:docId w15:val="{E4EDE97E-A13C-4DDD-935B-56E30D919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7000"/>
    <w:pPr>
      <w:spacing w:after="0" w:line="360" w:lineRule="auto"/>
      <w:ind w:firstLine="709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63D26"/>
    <w:pPr>
      <w:keepNext/>
      <w:keepLines/>
      <w:numPr>
        <w:numId w:val="1"/>
      </w:numPr>
      <w:spacing w:line="240" w:lineRule="auto"/>
      <w:ind w:left="709" w:hanging="709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63D26"/>
    <w:pPr>
      <w:keepNext/>
      <w:keepLines/>
      <w:numPr>
        <w:ilvl w:val="1"/>
        <w:numId w:val="1"/>
      </w:numPr>
      <w:spacing w:line="240" w:lineRule="auto"/>
      <w:ind w:left="709" w:hanging="709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63D26"/>
    <w:pPr>
      <w:keepNext/>
      <w:keepLines/>
      <w:numPr>
        <w:ilvl w:val="2"/>
        <w:numId w:val="1"/>
      </w:numPr>
      <w:spacing w:line="240" w:lineRule="auto"/>
      <w:ind w:left="709" w:hanging="709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C1E3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3C1E3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1E3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1E3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1E3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1E3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6631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086631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6631"/>
    <w:rPr>
      <w:rFonts w:ascii="Arial" w:hAnsi="Arial"/>
      <w:sz w:val="24"/>
    </w:rPr>
  </w:style>
  <w:style w:type="paragraph" w:styleId="Ttulo">
    <w:name w:val="Title"/>
    <w:aliases w:val="Título Principal"/>
    <w:next w:val="SemEspaamento"/>
    <w:link w:val="TtuloChar"/>
    <w:uiPriority w:val="10"/>
    <w:qFormat/>
    <w:rsid w:val="00543946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Char">
    <w:name w:val="Título Char"/>
    <w:aliases w:val="Título Principal Char"/>
    <w:basedOn w:val="Fontepargpadro"/>
    <w:link w:val="Ttulo"/>
    <w:uiPriority w:val="10"/>
    <w:rsid w:val="00543946"/>
    <w:rPr>
      <w:rFonts w:ascii="Arial" w:eastAsiaTheme="majorEastAsia" w:hAnsi="Arial" w:cstheme="majorBidi"/>
      <w:b/>
      <w:caps/>
      <w:spacing w:val="-10"/>
      <w:kern w:val="28"/>
      <w:sz w:val="28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63D26"/>
    <w:rPr>
      <w:rFonts w:ascii="Arial" w:eastAsiaTheme="majorEastAsia" w:hAnsi="Arial" w:cstheme="majorBidi"/>
      <w:b/>
      <w:caps/>
      <w:sz w:val="28"/>
      <w:szCs w:val="32"/>
      <w:lang w:val="pt-BR"/>
    </w:rPr>
  </w:style>
  <w:style w:type="paragraph" w:styleId="SemEspaamento">
    <w:name w:val="No Spacing"/>
    <w:aliases w:val="Legenda figura"/>
    <w:uiPriority w:val="1"/>
    <w:qFormat/>
    <w:rsid w:val="00FF5E65"/>
    <w:pPr>
      <w:spacing w:before="40" w:after="0" w:line="360" w:lineRule="auto"/>
      <w:jc w:val="center"/>
    </w:pPr>
    <w:rPr>
      <w:rFonts w:ascii="Arial" w:hAnsi="Arial"/>
      <w:sz w:val="20"/>
    </w:rPr>
  </w:style>
  <w:style w:type="character" w:customStyle="1" w:styleId="Ttulo2Char">
    <w:name w:val="Título 2 Char"/>
    <w:basedOn w:val="Fontepargpadro"/>
    <w:link w:val="Ttulo2"/>
    <w:uiPriority w:val="9"/>
    <w:rsid w:val="00E63D26"/>
    <w:rPr>
      <w:rFonts w:ascii="Arial" w:eastAsiaTheme="majorEastAsia" w:hAnsi="Arial" w:cstheme="majorBidi"/>
      <w:b/>
      <w:sz w:val="24"/>
      <w:szCs w:val="2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E63D26"/>
    <w:rPr>
      <w:rFonts w:ascii="Arial" w:eastAsiaTheme="majorEastAsia" w:hAnsi="Arial" w:cstheme="majorBidi"/>
      <w:i/>
      <w:sz w:val="24"/>
      <w:szCs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sid w:val="003C1E3D"/>
    <w:rPr>
      <w:rFonts w:asciiTheme="majorHAnsi" w:eastAsiaTheme="majorEastAsia" w:hAnsiTheme="majorHAnsi" w:cstheme="majorBidi"/>
      <w:i/>
      <w:iCs/>
      <w:color w:val="2E74B5" w:themeColor="accent1" w:themeShade="BF"/>
      <w:sz w:val="24"/>
      <w:lang w:val="pt-BR"/>
    </w:rPr>
  </w:style>
  <w:style w:type="character" w:customStyle="1" w:styleId="Ttulo5Char">
    <w:name w:val="Título 5 Char"/>
    <w:basedOn w:val="Fontepargpadro"/>
    <w:link w:val="Ttulo5"/>
    <w:uiPriority w:val="9"/>
    <w:rsid w:val="003C1E3D"/>
    <w:rPr>
      <w:rFonts w:asciiTheme="majorHAnsi" w:eastAsiaTheme="majorEastAsia" w:hAnsiTheme="majorHAnsi" w:cstheme="majorBidi"/>
      <w:color w:val="2E74B5" w:themeColor="accent1" w:themeShade="BF"/>
      <w:sz w:val="24"/>
      <w:lang w:val="pt-BR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1E3D"/>
    <w:rPr>
      <w:rFonts w:asciiTheme="majorHAnsi" w:eastAsiaTheme="majorEastAsia" w:hAnsiTheme="majorHAnsi" w:cstheme="majorBidi"/>
      <w:color w:val="1F4D78" w:themeColor="accent1" w:themeShade="7F"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1E3D"/>
    <w:rPr>
      <w:rFonts w:asciiTheme="majorHAnsi" w:eastAsiaTheme="majorEastAsia" w:hAnsiTheme="majorHAnsi" w:cstheme="majorBidi"/>
      <w:i/>
      <w:iCs/>
      <w:color w:val="1F4D78" w:themeColor="accent1" w:themeShade="7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1E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1E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BR"/>
    </w:rPr>
  </w:style>
  <w:style w:type="character" w:styleId="Hyperlink">
    <w:name w:val="Hyperlink"/>
    <w:basedOn w:val="Fontepargpadro"/>
    <w:uiPriority w:val="99"/>
    <w:unhideWhenUsed/>
    <w:rsid w:val="006E0239"/>
    <w:rPr>
      <w:color w:val="0563C1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00503D"/>
    <w:pPr>
      <w:tabs>
        <w:tab w:val="left" w:pos="709"/>
        <w:tab w:val="right" w:leader="dot" w:pos="9072"/>
      </w:tabs>
      <w:spacing w:before="360" w:line="240" w:lineRule="auto"/>
      <w:ind w:left="709" w:hanging="709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D654E7"/>
    <w:pPr>
      <w:tabs>
        <w:tab w:val="left" w:pos="709"/>
        <w:tab w:val="right" w:leader="dot" w:pos="9072"/>
      </w:tabs>
      <w:spacing w:before="120" w:line="240" w:lineRule="auto"/>
      <w:ind w:left="709" w:hanging="709"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89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895"/>
    <w:rPr>
      <w:rFonts w:ascii="Arial" w:hAnsi="Arial"/>
      <w:i/>
      <w:iCs/>
      <w:color w:val="5B9BD5" w:themeColor="accent1"/>
      <w:sz w:val="24"/>
      <w:lang w:val="pt-BR"/>
    </w:rPr>
  </w:style>
  <w:style w:type="paragraph" w:customStyle="1" w:styleId="Citaodireta3linhas">
    <w:name w:val="Citação direta 3 linhas"/>
    <w:basedOn w:val="Normal"/>
    <w:link w:val="Citaodireta3linhasChar"/>
    <w:qFormat/>
    <w:rsid w:val="00A8407F"/>
    <w:pPr>
      <w:spacing w:after="100" w:line="240" w:lineRule="auto"/>
      <w:ind w:left="2268" w:firstLine="0"/>
    </w:pPr>
    <w:rPr>
      <w:sz w:val="20"/>
    </w:rPr>
  </w:style>
  <w:style w:type="character" w:styleId="RefernciaSutil">
    <w:name w:val="Subtle Reference"/>
    <w:basedOn w:val="Citaodireta3linhasChar"/>
    <w:uiPriority w:val="31"/>
    <w:qFormat/>
    <w:rsid w:val="00463F7E"/>
    <w:rPr>
      <w:rFonts w:ascii="Arial" w:hAnsi="Arial"/>
      <w:smallCaps/>
      <w:color w:val="5A5A5A" w:themeColor="text1" w:themeTint="A5"/>
      <w:sz w:val="24"/>
      <w:lang w:val="pt-BR"/>
    </w:rPr>
  </w:style>
  <w:style w:type="character" w:customStyle="1" w:styleId="Citaodireta3linhasChar">
    <w:name w:val="Citação direta 3 linhas Char"/>
    <w:basedOn w:val="Fontepargpadro"/>
    <w:link w:val="Citaodireta3linhas"/>
    <w:rsid w:val="00A8407F"/>
    <w:rPr>
      <w:rFonts w:ascii="Arial" w:hAnsi="Arial"/>
      <w:sz w:val="20"/>
      <w:lang w:val="pt-BR"/>
    </w:rPr>
  </w:style>
  <w:style w:type="paragraph" w:customStyle="1" w:styleId="Referencia">
    <w:name w:val="Referencia"/>
    <w:basedOn w:val="Normal"/>
    <w:link w:val="ReferenciaChar"/>
    <w:qFormat/>
    <w:rsid w:val="00463F7E"/>
    <w:pPr>
      <w:spacing w:line="240" w:lineRule="auto"/>
    </w:pPr>
  </w:style>
  <w:style w:type="character" w:customStyle="1" w:styleId="ReferenciaChar">
    <w:name w:val="Referencia Char"/>
    <w:basedOn w:val="Fontepargpadro"/>
    <w:link w:val="Referencia"/>
    <w:rsid w:val="00463F7E"/>
    <w:rPr>
      <w:rFonts w:ascii="Arial" w:hAnsi="Arial"/>
      <w:sz w:val="24"/>
      <w:lang w:val="pt-BR"/>
    </w:rPr>
  </w:style>
  <w:style w:type="paragraph" w:styleId="Legenda">
    <w:name w:val="caption"/>
    <w:aliases w:val="Titulo tabela"/>
    <w:basedOn w:val="Normal"/>
    <w:next w:val="Normal"/>
    <w:uiPriority w:val="35"/>
    <w:unhideWhenUsed/>
    <w:qFormat/>
    <w:rsid w:val="00246091"/>
    <w:pPr>
      <w:spacing w:before="80" w:after="80" w:line="240" w:lineRule="auto"/>
      <w:ind w:firstLine="0"/>
    </w:pPr>
    <w:rPr>
      <w:iCs/>
      <w:sz w:val="20"/>
      <w:szCs w:val="18"/>
    </w:rPr>
  </w:style>
  <w:style w:type="table" w:styleId="Tabelacomgrade">
    <w:name w:val="Table Grid"/>
    <w:basedOn w:val="Tabelanormal"/>
    <w:uiPriority w:val="39"/>
    <w:rsid w:val="008B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8B55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2-nfase11">
    <w:name w:val="Tabela de Grade 2 - Ênfase 1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eladeGrade2-nfase31">
    <w:name w:val="Tabela de Grade 2 - Ênfase 31"/>
    <w:basedOn w:val="Tabelanormal"/>
    <w:uiPriority w:val="47"/>
    <w:rsid w:val="00FC6B68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21">
    <w:name w:val="Tabela de Grade 21"/>
    <w:basedOn w:val="Tabelanormal"/>
    <w:uiPriority w:val="47"/>
    <w:rsid w:val="000F128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argrafodaLista">
    <w:name w:val="List Paragraph"/>
    <w:basedOn w:val="Normal"/>
    <w:uiPriority w:val="34"/>
    <w:qFormat/>
    <w:rsid w:val="00FB10E3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B208C8"/>
    <w:pPr>
      <w:spacing w:after="160" w:line="240" w:lineRule="auto"/>
      <w:ind w:firstLine="0"/>
    </w:pPr>
  </w:style>
  <w:style w:type="character" w:styleId="HiperlinkVisitado">
    <w:name w:val="FollowedHyperlink"/>
    <w:basedOn w:val="Fontepargpadro"/>
    <w:uiPriority w:val="99"/>
    <w:semiHidden/>
    <w:unhideWhenUsed/>
    <w:rsid w:val="000C2315"/>
    <w:rPr>
      <w:color w:val="954F72" w:themeColor="followedHyperlink"/>
      <w:u w:val="single"/>
    </w:rPr>
  </w:style>
  <w:style w:type="paragraph" w:customStyle="1" w:styleId="Default">
    <w:name w:val="Default"/>
    <w:rsid w:val="00644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53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53D0"/>
    <w:rPr>
      <w:rFonts w:ascii="Tahoma" w:hAnsi="Tahoma" w:cs="Tahoma"/>
      <w:sz w:val="16"/>
      <w:szCs w:val="16"/>
      <w:lang w:val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036A0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036A0"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E036A0"/>
    <w:rPr>
      <w:vertAlign w:val="superscript"/>
    </w:rPr>
  </w:style>
  <w:style w:type="paragraph" w:customStyle="1" w:styleId="NotaRodape">
    <w:name w:val="Nota Rodape"/>
    <w:basedOn w:val="Referencia"/>
    <w:link w:val="NotaRodapeChar"/>
    <w:qFormat/>
    <w:rsid w:val="00E036A0"/>
    <w:rPr>
      <w:sz w:val="20"/>
    </w:rPr>
  </w:style>
  <w:style w:type="character" w:customStyle="1" w:styleId="NotaRodapeChar">
    <w:name w:val="Nota Rodape Char"/>
    <w:basedOn w:val="ReferenciaChar"/>
    <w:link w:val="NotaRodape"/>
    <w:rsid w:val="00E036A0"/>
    <w:rPr>
      <w:rFonts w:ascii="Arial" w:hAnsi="Arial"/>
      <w:sz w:val="20"/>
      <w:lang w:val="pt-BR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0B350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B350D"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sid w:val="000B35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1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ppi\Documents\TM\TELAS%20-%20TRABALHO_IMPRESSAO%20V3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Rez</b:Tag>
    <b:SourceType>BookSection</b:SourceType>
    <b:Guid>{E8DA61DB-1275-4303-A307-7D5456828DFF}</b:Guid>
    <b:Author>
      <b:Author>
        <b:NameList>
          <b:Person>
            <b:Last>Rezende</b:Last>
            <b:First>Sergio</b:First>
            <b:Middle>M.</b:Middle>
          </b:Person>
        </b:NameList>
      </b:Author>
      <b:BookAuthor>
        <b:NameList>
          <b:Person>
            <b:Last>Rezende</b:Last>
            <b:First>Sergio</b:First>
            <b:Middle>M.</b:Middle>
          </b:Person>
        </b:NameList>
      </b:BookAuthor>
    </b:Author>
    <b:Title>Eletrônica</b:Title>
    <b:Year>2004</b:Year>
    <b:BookTitle>Materiais e dispositivos eletrônicos</b:BookTitle>
    <b:Pages>513</b:Pages>
    <b:City>São Paulo</b:City>
    <b:Publisher>Livraria da Física</b:Publisher>
    <b:Volume>2</b:Volume>
    <b:ChapterNumber>10</b:ChapterNumber>
    <b:ShortTitle>Materiais e dispositivos</b:ShortTitle>
    <b:Edition>2</b:Edition>
    <b:URL>https://books.google.com.br/books?id=YNo7KGEfrlYC&amp;printsec=frontcover&amp;hl=pt-BR#v=onepage&amp;q&amp;f=false</b:URL>
    <b:RefOrder>1</b:RefOrder>
  </b:Source>
</b:Sources>
</file>

<file path=customXml/itemProps1.xml><?xml version="1.0" encoding="utf-8"?>
<ds:datastoreItem xmlns:ds="http://schemas.openxmlformats.org/officeDocument/2006/customXml" ds:itemID="{0E24797F-71B7-4872-B8D7-F54B29AEA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TELAS - TRABALHO_IMPRESSAO V3.dotx</Template>
  <TotalTime>121</TotalTime>
  <Pages>14</Pages>
  <Words>1786</Words>
  <Characters>9646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MASA I</cp:lastModifiedBy>
  <cp:revision>7</cp:revision>
  <dcterms:created xsi:type="dcterms:W3CDTF">2019-10-14T21:52:00Z</dcterms:created>
  <dcterms:modified xsi:type="dcterms:W3CDTF">2019-10-15T15:38:00Z</dcterms:modified>
</cp:coreProperties>
</file>